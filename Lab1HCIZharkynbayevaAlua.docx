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19B29" w14:textId="77777777" w:rsidR="00C75C56" w:rsidRPr="0072619D" w:rsidRDefault="0064206D" w:rsidP="008944F4">
      <w:pPr>
        <w:pStyle w:val="Title"/>
        <w:tabs>
          <w:tab w:val="left" w:pos="7740"/>
        </w:tabs>
        <w:rPr>
          <w:rFonts w:ascii="Calibri" w:hAnsi="Calibri" w:cs="Calibri"/>
          <w:b/>
          <w:color w:val="auto"/>
          <w:sz w:val="56"/>
          <w:szCs w:val="56"/>
        </w:rPr>
      </w:pPr>
      <w:bookmarkStart w:id="0" w:name="_Toc295310282"/>
      <w:r>
        <w:rPr>
          <w:rFonts w:ascii="Calibri" w:hAnsi="Calibri" w:cs="Calibri"/>
          <w:b/>
          <w:color w:val="auto"/>
          <w:sz w:val="56"/>
          <w:szCs w:val="56"/>
        </w:rPr>
        <w:t>Human compute</w:t>
      </w:r>
      <w:r w:rsidR="00287C13">
        <w:rPr>
          <w:rFonts w:ascii="Calibri" w:hAnsi="Calibri" w:cs="Calibri"/>
          <w:b/>
          <w:color w:val="auto"/>
          <w:sz w:val="56"/>
          <w:szCs w:val="56"/>
        </w:rPr>
        <w:t>r interaction and communication</w:t>
      </w:r>
    </w:p>
    <w:bookmarkEnd w:id="0"/>
    <w:p w14:paraId="106A3649" w14:textId="60F85D4A" w:rsidR="008944F4" w:rsidRPr="0072619D" w:rsidRDefault="00C22A10" w:rsidP="008944F4">
      <w:pPr>
        <w:pStyle w:val="Title"/>
        <w:tabs>
          <w:tab w:val="left" w:pos="7740"/>
        </w:tabs>
        <w:rPr>
          <w:rFonts w:ascii="Calibri" w:hAnsi="Calibri" w:cs="Calibri"/>
          <w:b/>
          <w:color w:val="auto"/>
          <w:sz w:val="36"/>
          <w:szCs w:val="36"/>
        </w:rPr>
      </w:pPr>
      <w:r>
        <w:rPr>
          <w:rFonts w:ascii="Calibri" w:hAnsi="Calibri" w:cs="Calibri"/>
          <w:b/>
          <w:color w:val="auto"/>
          <w:sz w:val="36"/>
          <w:szCs w:val="36"/>
        </w:rPr>
        <w:t>EXERCISE 0</w:t>
      </w:r>
      <w:r w:rsidR="00AC4464">
        <w:rPr>
          <w:rFonts w:ascii="Calibri" w:hAnsi="Calibri" w:cs="Calibri"/>
          <w:b/>
          <w:color w:val="auto"/>
          <w:sz w:val="36"/>
          <w:szCs w:val="36"/>
          <w:lang w:val="kk-KZ"/>
        </w:rPr>
        <w:t>1</w:t>
      </w:r>
      <w:r w:rsidR="009A7FDF">
        <w:rPr>
          <w:rFonts w:ascii="Calibri" w:hAnsi="Calibri" w:cs="Calibri"/>
          <w:b/>
          <w:color w:val="auto"/>
          <w:sz w:val="36"/>
          <w:szCs w:val="36"/>
        </w:rPr>
        <w:t xml:space="preserve"> </w:t>
      </w:r>
      <w:r w:rsidR="0064206D">
        <w:rPr>
          <w:rFonts w:ascii="Calibri" w:hAnsi="Calibri" w:cs="Calibri"/>
          <w:b/>
          <w:color w:val="auto"/>
          <w:sz w:val="36"/>
          <w:szCs w:val="36"/>
        </w:rPr>
        <w:t>–</w:t>
      </w:r>
      <w:r w:rsidR="00037BF4">
        <w:rPr>
          <w:rFonts w:ascii="Calibri" w:hAnsi="Calibri" w:cs="Calibri"/>
          <w:b/>
          <w:color w:val="auto"/>
          <w:sz w:val="36"/>
          <w:szCs w:val="36"/>
        </w:rPr>
        <w:t xml:space="preserve"> </w:t>
      </w:r>
      <w:r>
        <w:rPr>
          <w:rFonts w:ascii="Calibri" w:hAnsi="Calibri" w:cs="Calibri"/>
          <w:b/>
          <w:color w:val="auto"/>
          <w:sz w:val="36"/>
          <w:szCs w:val="36"/>
        </w:rPr>
        <w:t>Website analysis</w:t>
      </w:r>
    </w:p>
    <w:p w14:paraId="55B13F72" w14:textId="6BF431C7" w:rsidR="00C75C56" w:rsidRPr="002F6255" w:rsidRDefault="00C75C56" w:rsidP="00C75C56">
      <w:pPr>
        <w:pStyle w:val="Heading1"/>
        <w:tabs>
          <w:tab w:val="left" w:pos="5130"/>
          <w:tab w:val="left" w:pos="9000"/>
        </w:tabs>
        <w:rPr>
          <w:rFonts w:ascii="Calibri" w:hAnsi="Calibri" w:cs="Calibri"/>
          <w:color w:val="auto"/>
          <w:sz w:val="20"/>
          <w:szCs w:val="20"/>
        </w:rPr>
      </w:pPr>
      <w:r w:rsidRPr="0072619D">
        <w:rPr>
          <w:rFonts w:ascii="Calibri" w:hAnsi="Calibri" w:cs="Calibri"/>
          <w:color w:val="auto"/>
          <w:sz w:val="20"/>
          <w:szCs w:val="20"/>
        </w:rPr>
        <w:t>Name:</w:t>
      </w:r>
      <w:r w:rsidR="002F6255" w:rsidRPr="00C415B6">
        <w:rPr>
          <w:rFonts w:ascii="Calibri" w:hAnsi="Calibri" w:cs="Calibri"/>
          <w:color w:val="auto"/>
          <w:sz w:val="20"/>
          <w:szCs w:val="20"/>
        </w:rPr>
        <w:t xml:space="preserve"> </w:t>
      </w:r>
      <w:r w:rsidR="002F6255">
        <w:rPr>
          <w:rFonts w:ascii="Calibri" w:hAnsi="Calibri" w:cs="Calibri"/>
          <w:color w:val="auto"/>
          <w:sz w:val="20"/>
          <w:szCs w:val="20"/>
        </w:rPr>
        <w:t>zharkynbayeva Alua</w:t>
      </w:r>
    </w:p>
    <w:p w14:paraId="0BDBE9B6" w14:textId="77777777" w:rsidR="00C75C56" w:rsidRPr="0072619D" w:rsidRDefault="00C75C56" w:rsidP="00C75C56">
      <w:pPr>
        <w:pStyle w:val="iCH3"/>
        <w:rPr>
          <w:rFonts w:ascii="Calibri" w:hAnsi="Calibri" w:cs="Calibri"/>
          <w:color w:val="auto"/>
        </w:rPr>
      </w:pPr>
      <w:r w:rsidRPr="0072619D">
        <w:rPr>
          <w:rFonts w:ascii="Calibri" w:hAnsi="Calibri" w:cs="Calibri"/>
          <w:color w:val="auto"/>
        </w:rPr>
        <w:t>PURPOSE</w:t>
      </w:r>
    </w:p>
    <w:p w14:paraId="673D16AF" w14:textId="412B5FBA" w:rsidR="006E54D9" w:rsidRDefault="006E54D9" w:rsidP="00C75C56">
      <w:pPr>
        <w:pStyle w:val="BodyA"/>
        <w:rPr>
          <w:rFonts w:ascii="Calibri" w:hAnsi="Calibri" w:cs="Calibri"/>
          <w:sz w:val="20"/>
        </w:rPr>
      </w:pPr>
      <w:r w:rsidRPr="006E54D9">
        <w:rPr>
          <w:rFonts w:ascii="Calibri" w:hAnsi="Calibri" w:cs="Calibri"/>
          <w:sz w:val="20"/>
        </w:rPr>
        <w:t>The purpose of this exercise is to</w:t>
      </w:r>
      <w:r w:rsidR="002C0111">
        <w:rPr>
          <w:rFonts w:ascii="Calibri" w:hAnsi="Calibri" w:cs="Calibri"/>
          <w:sz w:val="20"/>
        </w:rPr>
        <w:t xml:space="preserve"> familiarize you with the first law of usability: Don’t make me think! In today’s exercise, you will work with your classmates to analyze websites and discuss what websites make you think and which ones do not. </w:t>
      </w:r>
      <w:r w:rsidR="00F52311">
        <w:rPr>
          <w:rFonts w:ascii="Calibri" w:hAnsi="Calibri" w:cs="Calibri"/>
          <w:sz w:val="20"/>
        </w:rPr>
        <w:t xml:space="preserve">  </w:t>
      </w:r>
    </w:p>
    <w:p w14:paraId="2D9C2E56" w14:textId="77777777" w:rsidR="00C75C56" w:rsidRPr="0072619D" w:rsidRDefault="00C75C56" w:rsidP="00C75C56">
      <w:pPr>
        <w:pStyle w:val="iCH3"/>
        <w:rPr>
          <w:rFonts w:ascii="Calibri" w:hAnsi="Calibri" w:cs="Calibri"/>
          <w:color w:val="auto"/>
        </w:rPr>
      </w:pPr>
      <w:r w:rsidRPr="0072619D">
        <w:rPr>
          <w:rFonts w:ascii="Calibri" w:hAnsi="Calibri" w:cs="Calibri"/>
          <w:color w:val="auto"/>
        </w:rPr>
        <w:t>ACTIVITIES</w:t>
      </w:r>
    </w:p>
    <w:p w14:paraId="7EE2B441" w14:textId="77777777" w:rsidR="00575689" w:rsidRPr="0072619D" w:rsidRDefault="00575689" w:rsidP="00575689">
      <w:pPr>
        <w:pStyle w:val="BodyA"/>
        <w:rPr>
          <w:rFonts w:ascii="Calibri" w:hAnsi="Calibri" w:cs="Calibri"/>
          <w:sz w:val="20"/>
        </w:rPr>
      </w:pPr>
      <w:r w:rsidRPr="0072619D">
        <w:rPr>
          <w:rFonts w:ascii="Calibri" w:hAnsi="Calibri" w:cs="Calibri"/>
          <w:sz w:val="20"/>
        </w:rPr>
        <w:t>Perform each of the following activities. If you have questions, issues, or doubts, please ask for help and do not just guess.</w:t>
      </w:r>
    </w:p>
    <w:p w14:paraId="0E2783C0" w14:textId="221A19B7" w:rsidR="00E34424" w:rsidRDefault="00575689" w:rsidP="0039227A">
      <w:pPr>
        <w:pStyle w:val="BodyA"/>
        <w:numPr>
          <w:ilvl w:val="0"/>
          <w:numId w:val="25"/>
        </w:numPr>
        <w:rPr>
          <w:rFonts w:ascii="Calibri" w:hAnsi="Calibri" w:cs="Calibri"/>
          <w:sz w:val="20"/>
        </w:rPr>
      </w:pPr>
      <w:r w:rsidRPr="002C0111">
        <w:rPr>
          <w:rFonts w:ascii="Calibri" w:hAnsi="Calibri" w:cs="Calibri"/>
          <w:sz w:val="20"/>
        </w:rPr>
        <w:t>Discuss the following questions with the rest of your classmates</w:t>
      </w:r>
      <w:r w:rsidR="003C5E2D">
        <w:rPr>
          <w:rFonts w:ascii="Calibri" w:hAnsi="Calibri" w:cs="Calibri"/>
          <w:sz w:val="20"/>
        </w:rPr>
        <w:t xml:space="preserve">. </w:t>
      </w:r>
      <w:r w:rsidR="0039227A" w:rsidRPr="0039227A">
        <w:rPr>
          <w:rFonts w:ascii="Calibri" w:hAnsi="Calibri" w:cs="Calibri"/>
          <w:sz w:val="20"/>
        </w:rPr>
        <w:t xml:space="preserve">The questions should be related to the scope of your project. </w:t>
      </w:r>
      <w:r w:rsidR="003C5E2D">
        <w:rPr>
          <w:rFonts w:ascii="Calibri" w:hAnsi="Calibri" w:cs="Calibri"/>
          <w:sz w:val="20"/>
        </w:rPr>
        <w:t xml:space="preserve">Insert your </w:t>
      </w:r>
      <w:r w:rsidR="00E21AF7">
        <w:rPr>
          <w:rFonts w:ascii="Calibri" w:hAnsi="Calibri" w:cs="Calibri"/>
          <w:sz w:val="20"/>
        </w:rPr>
        <w:t>answers into the space provided</w:t>
      </w:r>
      <w:r w:rsidRPr="002C0111">
        <w:rPr>
          <w:rFonts w:ascii="Calibri" w:hAnsi="Calibri" w:cs="Calibri"/>
          <w:sz w:val="20"/>
        </w:rPr>
        <w:t>:</w:t>
      </w:r>
    </w:p>
    <w:p w14:paraId="49310735" w14:textId="77777777" w:rsidR="00566E2E" w:rsidRPr="002C0111" w:rsidRDefault="00566E2E" w:rsidP="00566E2E">
      <w:pPr>
        <w:pStyle w:val="BodyA"/>
        <w:ind w:left="360"/>
        <w:rPr>
          <w:rFonts w:ascii="Calibri" w:hAnsi="Calibri" w:cs="Calibri"/>
          <w:sz w:val="20"/>
        </w:rPr>
      </w:pPr>
    </w:p>
    <w:p w14:paraId="05E76334" w14:textId="16BF9BA0" w:rsidR="00697136" w:rsidRDefault="002C0111" w:rsidP="00833745">
      <w:pPr>
        <w:pStyle w:val="ListParagraph"/>
        <w:numPr>
          <w:ilvl w:val="1"/>
          <w:numId w:val="25"/>
        </w:numPr>
        <w:rPr>
          <w:rFonts w:ascii="Calibri" w:hAnsi="Calibri" w:cs="Calibri"/>
          <w:sz w:val="20"/>
          <w:szCs w:val="20"/>
        </w:rPr>
      </w:pPr>
      <w:r w:rsidRPr="002C0111">
        <w:rPr>
          <w:rFonts w:ascii="Calibri" w:hAnsi="Calibri" w:cs="Calibri"/>
          <w:sz w:val="20"/>
          <w:szCs w:val="20"/>
        </w:rPr>
        <w:t xml:space="preserve">What websites or </w:t>
      </w:r>
      <w:r w:rsidR="00833745">
        <w:rPr>
          <w:rFonts w:ascii="Calibri" w:hAnsi="Calibri" w:cs="Calibri"/>
          <w:sz w:val="20"/>
          <w:szCs w:val="20"/>
        </w:rPr>
        <w:t>application</w:t>
      </w:r>
      <w:r w:rsidRPr="002C0111">
        <w:rPr>
          <w:rFonts w:ascii="Calibri" w:hAnsi="Calibri" w:cs="Calibri"/>
          <w:sz w:val="20"/>
          <w:szCs w:val="20"/>
        </w:rPr>
        <w:t xml:space="preserve"> features make you think too much?</w:t>
      </w:r>
      <w:r w:rsidR="00833745">
        <w:rPr>
          <w:rFonts w:ascii="Calibri" w:hAnsi="Calibri" w:cs="Calibri"/>
          <w:sz w:val="20"/>
          <w:szCs w:val="20"/>
        </w:rPr>
        <w:t xml:space="preserve"> (</w:t>
      </w:r>
      <w:r w:rsidR="00833745" w:rsidRPr="00833745">
        <w:rPr>
          <w:rFonts w:ascii="Calibri" w:hAnsi="Calibri" w:cs="Calibri"/>
          <w:sz w:val="20"/>
          <w:szCs w:val="20"/>
        </w:rPr>
        <w:t>give 10 examples of poor usability</w:t>
      </w:r>
      <w:r w:rsidR="00833745" w:rsidRPr="0039227A">
        <w:rPr>
          <w:rFonts w:ascii="Calibri" w:hAnsi="Calibri" w:cs="Calibri"/>
          <w:sz w:val="20"/>
          <w:szCs w:val="20"/>
        </w:rPr>
        <w:t xml:space="preserve"> (</w:t>
      </w:r>
      <w:r w:rsidR="00833745">
        <w:rPr>
          <w:rFonts w:ascii="Calibri" w:hAnsi="Calibri" w:cs="Calibri"/>
          <w:sz w:val="20"/>
          <w:szCs w:val="20"/>
        </w:rPr>
        <w:t>screenshots</w:t>
      </w:r>
      <w:r w:rsidR="0039227A" w:rsidRPr="0039227A">
        <w:rPr>
          <w:rFonts w:ascii="Calibri" w:hAnsi="Calibri" w:cs="Calibri"/>
          <w:sz w:val="20"/>
          <w:szCs w:val="20"/>
        </w:rPr>
        <w:t xml:space="preserve"> </w:t>
      </w:r>
      <w:r w:rsidR="0039227A">
        <w:rPr>
          <w:rFonts w:ascii="Calibri" w:hAnsi="Calibri" w:cs="Calibri"/>
          <w:sz w:val="20"/>
          <w:szCs w:val="20"/>
        </w:rPr>
        <w:t>&amp; description</w:t>
      </w:r>
      <w:r w:rsidR="00833745">
        <w:rPr>
          <w:rFonts w:ascii="Calibri" w:hAnsi="Calibri" w:cs="Calibri"/>
          <w:sz w:val="20"/>
          <w:szCs w:val="20"/>
        </w:rPr>
        <w:t>))</w:t>
      </w:r>
    </w:p>
    <w:p w14:paraId="5C24C71B" w14:textId="6B236133" w:rsidR="00542D8B" w:rsidRDefault="00542D8B" w:rsidP="00542D8B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1)</w:t>
      </w:r>
    </w:p>
    <w:p w14:paraId="6B4F2482" w14:textId="6640E4E6" w:rsidR="002F6255" w:rsidRDefault="002F6255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2F6255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29A38CC" wp14:editId="28A55026">
            <wp:extent cx="6053455" cy="3228340"/>
            <wp:effectExtent l="0" t="0" r="4445" b="0"/>
            <wp:docPr id="98036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1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EC9C" w14:textId="161C1F99" w:rsidR="00300F09" w:rsidRDefault="00300F09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300F09">
        <w:rPr>
          <w:rFonts w:ascii="Calibri" w:hAnsi="Calibri" w:cs="Calibri"/>
          <w:sz w:val="20"/>
          <w:szCs w:val="20"/>
        </w:rPr>
        <w:t>The monotonous typography and primitive design can be off-putting.</w:t>
      </w:r>
      <w:r>
        <w:rPr>
          <w:rFonts w:ascii="Calibri" w:hAnsi="Calibri" w:cs="Calibri"/>
          <w:sz w:val="20"/>
          <w:szCs w:val="20"/>
        </w:rPr>
        <w:t xml:space="preserve"> It is also hard to understand what kind of service the company provides.</w:t>
      </w:r>
    </w:p>
    <w:p w14:paraId="1A9EC023" w14:textId="766DE203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lastRenderedPageBreak/>
        <w:t>2)</w:t>
      </w:r>
    </w:p>
    <w:p w14:paraId="319C459F" w14:textId="59375122" w:rsidR="00C415B6" w:rsidRDefault="00C415B6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C415B6">
        <w:rPr>
          <w:rFonts w:ascii="Calibri" w:hAnsi="Calibri" w:cs="Calibri"/>
          <w:sz w:val="20"/>
          <w:szCs w:val="20"/>
        </w:rPr>
        <w:drawing>
          <wp:inline distT="0" distB="0" distL="0" distR="0" wp14:anchorId="3A3074EC" wp14:editId="58784620">
            <wp:extent cx="6053455" cy="3298825"/>
            <wp:effectExtent l="0" t="0" r="4445" b="0"/>
            <wp:docPr id="177341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13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D67F" w14:textId="60821668" w:rsidR="00C415B6" w:rsidRDefault="00C415B6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Massimo Dutti’s website. It’s </w:t>
      </w:r>
      <w:proofErr w:type="gramStart"/>
      <w:r>
        <w:rPr>
          <w:rFonts w:ascii="Calibri" w:hAnsi="Calibri" w:cs="Calibri"/>
          <w:sz w:val="20"/>
          <w:szCs w:val="20"/>
        </w:rPr>
        <w:t>really hard</w:t>
      </w:r>
      <w:proofErr w:type="gramEnd"/>
      <w:r>
        <w:rPr>
          <w:rFonts w:ascii="Calibri" w:hAnsi="Calibri" w:cs="Calibri"/>
          <w:sz w:val="20"/>
          <w:szCs w:val="20"/>
        </w:rPr>
        <w:t xml:space="preserve"> to notice the elements of the navbar</w:t>
      </w:r>
    </w:p>
    <w:p w14:paraId="253949EF" w14:textId="2C94109C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3)</w:t>
      </w:r>
    </w:p>
    <w:p w14:paraId="673A5F98" w14:textId="77777777" w:rsidR="00C415B6" w:rsidRDefault="00C415B6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413B33C1" w14:textId="3D68EB72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542D8B">
        <w:rPr>
          <w:rFonts w:ascii="Calibri" w:hAnsi="Calibri" w:cs="Calibri"/>
          <w:sz w:val="20"/>
          <w:szCs w:val="20"/>
        </w:rPr>
        <w:drawing>
          <wp:inline distT="0" distB="0" distL="0" distR="0" wp14:anchorId="7D1D4735" wp14:editId="529691FA">
            <wp:extent cx="6053455" cy="2962910"/>
            <wp:effectExtent l="0" t="0" r="4445" b="8890"/>
            <wp:docPr id="212190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054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A144" w14:textId="0FDBF4E0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542D8B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044DE58F" wp14:editId="3D151EF1">
            <wp:extent cx="6053455" cy="2915920"/>
            <wp:effectExtent l="0" t="0" r="4445" b="0"/>
            <wp:docPr id="18672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95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D4AC" w14:textId="0F33E140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It’s hard to navigate because of the hamburger button</w:t>
      </w:r>
    </w:p>
    <w:p w14:paraId="160D6B40" w14:textId="503585B0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4)</w:t>
      </w:r>
    </w:p>
    <w:p w14:paraId="04757631" w14:textId="2B7D8635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542D8B">
        <w:rPr>
          <w:rFonts w:ascii="Calibri" w:hAnsi="Calibri" w:cs="Calibri"/>
          <w:sz w:val="20"/>
          <w:szCs w:val="20"/>
        </w:rPr>
        <w:drawing>
          <wp:inline distT="0" distB="0" distL="0" distR="0" wp14:anchorId="099277D3" wp14:editId="626C1EAF">
            <wp:extent cx="6053455" cy="3124835"/>
            <wp:effectExtent l="0" t="0" r="4445" b="0"/>
            <wp:docPr id="88114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499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58E3" w14:textId="6383D01D" w:rsidR="00542D8B" w:rsidRDefault="00542D8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website is overwhelmed with options. Especially the category fiels, what is the point to put the same information to navbar and sidebars </w:t>
      </w:r>
    </w:p>
    <w:p w14:paraId="06B310AD" w14:textId="182C5EA1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5)</w:t>
      </w:r>
    </w:p>
    <w:p w14:paraId="50B54126" w14:textId="307614E7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A8072B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3D0CB9BC" wp14:editId="791B3121">
            <wp:extent cx="6053455" cy="3075940"/>
            <wp:effectExtent l="0" t="0" r="4445" b="0"/>
            <wp:docPr id="1736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1557" w14:textId="42B6B03C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link brings me to the page, only some </w:t>
      </w:r>
      <w:proofErr w:type="gramStart"/>
      <w:r>
        <w:rPr>
          <w:rFonts w:ascii="Calibri" w:hAnsi="Calibri" w:cs="Calibri"/>
          <w:sz w:val="20"/>
          <w:szCs w:val="20"/>
        </w:rPr>
        <w:t>gallery</w:t>
      </w:r>
      <w:proofErr w:type="gramEnd"/>
      <w:r>
        <w:rPr>
          <w:rFonts w:ascii="Calibri" w:hAnsi="Calibri" w:cs="Calibri"/>
          <w:sz w:val="20"/>
          <w:szCs w:val="20"/>
        </w:rPr>
        <w:t xml:space="preserve"> of films. There is no clear path for </w:t>
      </w:r>
      <w:proofErr w:type="gramStart"/>
      <w:r>
        <w:rPr>
          <w:rFonts w:ascii="Calibri" w:hAnsi="Calibri" w:cs="Calibri"/>
          <w:sz w:val="20"/>
          <w:szCs w:val="20"/>
        </w:rPr>
        <w:t>customer</w:t>
      </w:r>
      <w:proofErr w:type="gramEnd"/>
      <w:r>
        <w:rPr>
          <w:rFonts w:ascii="Calibri" w:hAnsi="Calibri" w:cs="Calibri"/>
          <w:sz w:val="20"/>
          <w:szCs w:val="20"/>
        </w:rPr>
        <w:t xml:space="preserve"> to checkout. And there is no </w:t>
      </w:r>
      <w:r w:rsidR="001F63F5">
        <w:rPr>
          <w:rFonts w:ascii="Calibri" w:hAnsi="Calibri" w:cs="Calibri"/>
          <w:sz w:val="20"/>
          <w:szCs w:val="20"/>
        </w:rPr>
        <w:t>s</w:t>
      </w:r>
      <w:r>
        <w:rPr>
          <w:rFonts w:ascii="Calibri" w:hAnsi="Calibri" w:cs="Calibri"/>
          <w:sz w:val="20"/>
          <w:szCs w:val="20"/>
        </w:rPr>
        <w:t xml:space="preserve">earch bar, where I can find the </w:t>
      </w:r>
      <w:proofErr w:type="gramStart"/>
      <w:r>
        <w:rPr>
          <w:rFonts w:ascii="Calibri" w:hAnsi="Calibri" w:cs="Calibri"/>
          <w:sz w:val="20"/>
          <w:szCs w:val="20"/>
        </w:rPr>
        <w:t>film</w:t>
      </w:r>
      <w:proofErr w:type="gramEnd"/>
      <w:r>
        <w:rPr>
          <w:rFonts w:ascii="Calibri" w:hAnsi="Calibri" w:cs="Calibri"/>
          <w:sz w:val="20"/>
          <w:szCs w:val="20"/>
        </w:rPr>
        <w:t xml:space="preserve"> I am interested in</w:t>
      </w:r>
    </w:p>
    <w:p w14:paraId="1DD099E3" w14:textId="7E57E575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6)</w:t>
      </w:r>
    </w:p>
    <w:p w14:paraId="6D557F96" w14:textId="0A87242D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 w:rsidRPr="00A8072B">
        <w:rPr>
          <w:rFonts w:ascii="Calibri" w:hAnsi="Calibri" w:cs="Calibri"/>
          <w:sz w:val="20"/>
          <w:szCs w:val="20"/>
          <w:lang w:val="ru-RU"/>
        </w:rPr>
        <w:drawing>
          <wp:inline distT="0" distB="0" distL="0" distR="0" wp14:anchorId="7D83836C" wp14:editId="28A010BF">
            <wp:extent cx="6053455" cy="3329940"/>
            <wp:effectExtent l="0" t="0" r="4445" b="3810"/>
            <wp:docPr id="58141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1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2CFE" w14:textId="72D5397E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Too many colourful elements that can distrect the user. </w:t>
      </w:r>
      <w:proofErr w:type="gramStart"/>
      <w:r>
        <w:rPr>
          <w:rFonts w:ascii="Calibri" w:hAnsi="Calibri" w:cs="Calibri"/>
          <w:sz w:val="20"/>
          <w:szCs w:val="20"/>
        </w:rPr>
        <w:t>Also</w:t>
      </w:r>
      <w:proofErr w:type="gramEnd"/>
      <w:r>
        <w:rPr>
          <w:rFonts w:ascii="Calibri" w:hAnsi="Calibri" w:cs="Calibri"/>
          <w:sz w:val="20"/>
          <w:szCs w:val="20"/>
        </w:rPr>
        <w:t xml:space="preserve"> the design can make people think that this is a skam</w:t>
      </w:r>
    </w:p>
    <w:p w14:paraId="4B24D828" w14:textId="17272CAC" w:rsidR="00A8072B" w:rsidRDefault="00A8072B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>
        <w:rPr>
          <w:rFonts w:ascii="Calibri" w:hAnsi="Calibri" w:cs="Calibri"/>
          <w:sz w:val="20"/>
          <w:szCs w:val="20"/>
        </w:rPr>
        <w:t>7)</w:t>
      </w:r>
    </w:p>
    <w:p w14:paraId="3CFA17F1" w14:textId="44113326" w:rsidR="0058398F" w:rsidRDefault="0058398F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 w:rsidRPr="0058398F">
        <w:rPr>
          <w:rFonts w:ascii="Calibri" w:hAnsi="Calibri" w:cs="Calibri"/>
          <w:sz w:val="20"/>
          <w:szCs w:val="20"/>
          <w:lang w:val="ru-RU"/>
        </w:rPr>
        <w:lastRenderedPageBreak/>
        <w:drawing>
          <wp:inline distT="0" distB="0" distL="0" distR="0" wp14:anchorId="62E40A40" wp14:editId="4C9B1E3D">
            <wp:extent cx="6053455" cy="3526155"/>
            <wp:effectExtent l="0" t="0" r="4445" b="0"/>
            <wp:docPr id="193740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4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F88E" w14:textId="0704B5B7" w:rsidR="0058398F" w:rsidRDefault="0058398F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navbar is not on the top how users are used to. The right side of </w:t>
      </w:r>
      <w:proofErr w:type="gramStart"/>
      <w:r>
        <w:rPr>
          <w:rFonts w:ascii="Calibri" w:hAnsi="Calibri" w:cs="Calibri"/>
          <w:sz w:val="20"/>
          <w:szCs w:val="20"/>
        </w:rPr>
        <w:t>website</w:t>
      </w:r>
      <w:proofErr w:type="gramEnd"/>
      <w:r>
        <w:rPr>
          <w:rFonts w:ascii="Calibri" w:hAnsi="Calibri" w:cs="Calibri"/>
          <w:sz w:val="20"/>
          <w:szCs w:val="20"/>
        </w:rPr>
        <w:t xml:space="preserve"> is tto empty, so it makes think that website did not </w:t>
      </w:r>
      <w:proofErr w:type="gramStart"/>
      <w:r>
        <w:rPr>
          <w:rFonts w:ascii="Calibri" w:hAnsi="Calibri" w:cs="Calibri"/>
          <w:sz w:val="20"/>
          <w:szCs w:val="20"/>
        </w:rPr>
        <w:t>loaded</w:t>
      </w:r>
      <w:proofErr w:type="gramEnd"/>
      <w:r>
        <w:rPr>
          <w:rFonts w:ascii="Calibri" w:hAnsi="Calibri" w:cs="Calibri"/>
          <w:sz w:val="20"/>
          <w:szCs w:val="20"/>
        </w:rPr>
        <w:t xml:space="preserve"> correctly</w:t>
      </w:r>
    </w:p>
    <w:p w14:paraId="75E57AD6" w14:textId="2A6C8E15" w:rsidR="0058398F" w:rsidRDefault="0058398F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8)</w:t>
      </w:r>
    </w:p>
    <w:p w14:paraId="1C859E22" w14:textId="090A152D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4D33A3">
        <w:rPr>
          <w:rFonts w:ascii="Calibri" w:hAnsi="Calibri" w:cs="Calibri"/>
          <w:sz w:val="20"/>
          <w:szCs w:val="20"/>
        </w:rPr>
        <w:drawing>
          <wp:inline distT="0" distB="0" distL="0" distR="0" wp14:anchorId="62DB22EE" wp14:editId="704E6719">
            <wp:extent cx="6053455" cy="2831465"/>
            <wp:effectExtent l="0" t="0" r="4445" b="6985"/>
            <wp:docPr id="22034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0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6075" w14:textId="3C3AC052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Too many advetisements, that can be mistaken as </w:t>
      </w:r>
      <w:proofErr w:type="gramStart"/>
      <w:r>
        <w:rPr>
          <w:rFonts w:ascii="Calibri" w:hAnsi="Calibri" w:cs="Calibri"/>
          <w:sz w:val="20"/>
          <w:szCs w:val="20"/>
        </w:rPr>
        <w:t>website’s</w:t>
      </w:r>
      <w:proofErr w:type="gramEnd"/>
      <w:r>
        <w:rPr>
          <w:rFonts w:ascii="Calibri" w:hAnsi="Calibri" w:cs="Calibri"/>
          <w:sz w:val="20"/>
          <w:szCs w:val="20"/>
        </w:rPr>
        <w:t xml:space="preserve"> information, its also brings some discomfort in using this page</w:t>
      </w:r>
    </w:p>
    <w:p w14:paraId="17903237" w14:textId="538C878D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9)</w:t>
      </w:r>
    </w:p>
    <w:p w14:paraId="1400A19C" w14:textId="0CA774CE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4D33A3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0F38B112" wp14:editId="71602791">
            <wp:extent cx="6053455" cy="3180715"/>
            <wp:effectExtent l="0" t="0" r="4445" b="635"/>
            <wp:docPr id="162512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29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474A" w14:textId="6FDCBD82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>
        <w:rPr>
          <w:rFonts w:ascii="Calibri" w:hAnsi="Calibri" w:cs="Calibri"/>
          <w:sz w:val="20"/>
          <w:szCs w:val="20"/>
        </w:rPr>
        <w:t xml:space="preserve">The information is pretty useful, but the design of elements </w:t>
      </w:r>
      <w:proofErr w:type="gramStart"/>
      <w:r>
        <w:rPr>
          <w:rFonts w:ascii="Calibri" w:hAnsi="Calibri" w:cs="Calibri"/>
          <w:sz w:val="20"/>
          <w:szCs w:val="20"/>
        </w:rPr>
        <w:t>are</w:t>
      </w:r>
      <w:proofErr w:type="gramEnd"/>
      <w:r>
        <w:rPr>
          <w:rFonts w:ascii="Calibri" w:hAnsi="Calibri" w:cs="Calibri"/>
          <w:sz w:val="20"/>
          <w:szCs w:val="20"/>
        </w:rPr>
        <w:t xml:space="preserve"> a little small and</w:t>
      </w:r>
      <w:r w:rsidRPr="004D33A3">
        <w:rPr>
          <w:rFonts w:ascii="Calibri" w:hAnsi="Calibri" w:cs="Calibri"/>
          <w:sz w:val="20"/>
          <w:szCs w:val="20"/>
        </w:rPr>
        <w:t xml:space="preserve"> </w:t>
      </w:r>
      <w:r w:rsidRPr="004D33A3">
        <w:rPr>
          <w:rFonts w:ascii="Calibri" w:hAnsi="Calibri" w:cs="Calibri"/>
          <w:sz w:val="20"/>
          <w:szCs w:val="20"/>
        </w:rPr>
        <w:t>the text merges into one whole</w:t>
      </w:r>
    </w:p>
    <w:p w14:paraId="1616CC5F" w14:textId="49B5F32C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>
        <w:rPr>
          <w:rFonts w:ascii="Calibri" w:hAnsi="Calibri" w:cs="Calibri"/>
          <w:sz w:val="20"/>
          <w:szCs w:val="20"/>
          <w:lang w:val="ru-RU"/>
        </w:rPr>
        <w:t>10)</w:t>
      </w:r>
    </w:p>
    <w:p w14:paraId="56A6D86B" w14:textId="6BC12622" w:rsid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 w:rsidRPr="004D33A3">
        <w:rPr>
          <w:rFonts w:ascii="Calibri" w:hAnsi="Calibri" w:cs="Calibri"/>
          <w:sz w:val="20"/>
          <w:szCs w:val="20"/>
          <w:lang w:val="ru-RU"/>
        </w:rPr>
        <w:drawing>
          <wp:inline distT="0" distB="0" distL="0" distR="0" wp14:anchorId="6BE0D4DE" wp14:editId="740D281D">
            <wp:extent cx="6053455" cy="3063875"/>
            <wp:effectExtent l="0" t="0" r="4445" b="3175"/>
            <wp:docPr id="149400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6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8257" w14:textId="1AD68425" w:rsidR="004D33A3" w:rsidRPr="004D33A3" w:rsidRDefault="004D33A3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Long amount of time required to load this page, the search bar is on the left so user can not notice it immideatly and a lot of advetisement</w:t>
      </w:r>
    </w:p>
    <w:p w14:paraId="03BAE426" w14:textId="77777777" w:rsidR="00300F09" w:rsidRPr="004D33A3" w:rsidRDefault="00300F09" w:rsidP="002F6255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4E861A05" w14:textId="77777777" w:rsidR="00697136" w:rsidRPr="004D33A3" w:rsidRDefault="00697136" w:rsidP="00697136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1FCAD2BF" w14:textId="77777777" w:rsidR="003C5E2D" w:rsidRPr="004D33A3" w:rsidRDefault="003C5E2D" w:rsidP="002C0111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49FB6730" w14:textId="43A41C7B" w:rsidR="002C0111" w:rsidRDefault="002C0111" w:rsidP="00833745">
      <w:pPr>
        <w:pStyle w:val="ListParagraph"/>
        <w:numPr>
          <w:ilvl w:val="1"/>
          <w:numId w:val="25"/>
        </w:numPr>
        <w:rPr>
          <w:rFonts w:ascii="Calibri" w:hAnsi="Calibri" w:cs="Calibri"/>
          <w:sz w:val="20"/>
          <w:szCs w:val="20"/>
        </w:rPr>
      </w:pPr>
      <w:r w:rsidRPr="002C0111">
        <w:rPr>
          <w:rFonts w:ascii="Calibri" w:hAnsi="Calibri" w:cs="Calibri"/>
          <w:sz w:val="20"/>
          <w:szCs w:val="20"/>
        </w:rPr>
        <w:lastRenderedPageBreak/>
        <w:t xml:space="preserve">What are your suggestions to not make the user </w:t>
      </w:r>
      <w:proofErr w:type="gramStart"/>
      <w:r w:rsidRPr="002C0111">
        <w:rPr>
          <w:rFonts w:ascii="Calibri" w:hAnsi="Calibri" w:cs="Calibri"/>
          <w:sz w:val="20"/>
          <w:szCs w:val="20"/>
        </w:rPr>
        <w:t>have to</w:t>
      </w:r>
      <w:proofErr w:type="gramEnd"/>
      <w:r w:rsidRPr="002C0111">
        <w:rPr>
          <w:rFonts w:ascii="Calibri" w:hAnsi="Calibri" w:cs="Calibri"/>
          <w:sz w:val="20"/>
          <w:szCs w:val="20"/>
        </w:rPr>
        <w:t xml:space="preserve"> think for those features?</w:t>
      </w:r>
      <w:r w:rsidR="00833745">
        <w:rPr>
          <w:rFonts w:ascii="Calibri" w:hAnsi="Calibri" w:cs="Calibri"/>
          <w:sz w:val="20"/>
          <w:szCs w:val="20"/>
        </w:rPr>
        <w:t xml:space="preserve"> (</w:t>
      </w:r>
      <w:r w:rsidR="00833745" w:rsidRPr="00833745">
        <w:rPr>
          <w:rFonts w:ascii="Calibri" w:hAnsi="Calibri" w:cs="Calibri"/>
          <w:sz w:val="20"/>
          <w:szCs w:val="20"/>
        </w:rPr>
        <w:t>give 10 examples of how to solve poor usability problems</w:t>
      </w:r>
      <w:r w:rsidR="00833745" w:rsidRPr="00AC4464">
        <w:rPr>
          <w:rFonts w:ascii="Calibri" w:hAnsi="Calibri" w:cs="Calibri"/>
          <w:sz w:val="20"/>
          <w:szCs w:val="20"/>
        </w:rPr>
        <w:t>)</w:t>
      </w:r>
    </w:p>
    <w:p w14:paraId="3D6128AB" w14:textId="5184DE88" w:rsidR="004D33A3" w:rsidRDefault="004D33A3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1) Give the desctiption of the website and make the categories to put to the navbar</w:t>
      </w:r>
    </w:p>
    <w:p w14:paraId="0DB986DE" w14:textId="32BDBDD5" w:rsidR="004D33A3" w:rsidRDefault="004D33A3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2) Make the navbar more noticable and reduce the amount of moving elements</w:t>
      </w:r>
    </w:p>
    <w:p w14:paraId="0A5BF716" w14:textId="06684AF2" w:rsidR="004D33A3" w:rsidRDefault="004D33A3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3) The hamburger navbar. It makes </w:t>
      </w:r>
      <w:proofErr w:type="gramStart"/>
      <w:r>
        <w:rPr>
          <w:rFonts w:ascii="Calibri" w:hAnsi="Calibri" w:cs="Calibri"/>
          <w:sz w:val="20"/>
          <w:szCs w:val="20"/>
        </w:rPr>
        <w:t>users to do</w:t>
      </w:r>
      <w:proofErr w:type="gramEnd"/>
      <w:r>
        <w:rPr>
          <w:rFonts w:ascii="Calibri" w:hAnsi="Calibri" w:cs="Calibri"/>
          <w:sz w:val="20"/>
          <w:szCs w:val="20"/>
        </w:rPr>
        <w:t xml:space="preserve"> the extra step to get what they want. </w:t>
      </w:r>
      <w:proofErr w:type="gramStart"/>
      <w:r>
        <w:rPr>
          <w:rFonts w:ascii="Calibri" w:hAnsi="Calibri" w:cs="Calibri"/>
          <w:sz w:val="20"/>
          <w:szCs w:val="20"/>
        </w:rPr>
        <w:t>So</w:t>
      </w:r>
      <w:proofErr w:type="gramEnd"/>
      <w:r>
        <w:rPr>
          <w:rFonts w:ascii="Calibri" w:hAnsi="Calibri" w:cs="Calibri"/>
          <w:sz w:val="20"/>
          <w:szCs w:val="20"/>
        </w:rPr>
        <w:t xml:space="preserve"> on the main page it is better to</w:t>
      </w:r>
      <w:r w:rsidR="001F63F5">
        <w:rPr>
          <w:rFonts w:ascii="Calibri" w:hAnsi="Calibri" w:cs="Calibri"/>
          <w:sz w:val="20"/>
          <w:szCs w:val="20"/>
        </w:rPr>
        <w:t xml:space="preserve"> show the main parts of </w:t>
      </w:r>
      <w:proofErr w:type="gramStart"/>
      <w:r w:rsidR="001F63F5">
        <w:rPr>
          <w:rFonts w:ascii="Calibri" w:hAnsi="Calibri" w:cs="Calibri"/>
          <w:sz w:val="20"/>
          <w:szCs w:val="20"/>
        </w:rPr>
        <w:t>catalogue</w:t>
      </w:r>
      <w:proofErr w:type="gramEnd"/>
    </w:p>
    <w:p w14:paraId="7EBD0FDB" w14:textId="4C8C234D" w:rsidR="001F63F5" w:rsidRDefault="001F63F5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4) Ozon should decide where they want to see the navbar on the side or in the top. Duplicating the information is not a great idea</w:t>
      </w:r>
    </w:p>
    <w:p w14:paraId="3D0EA0F4" w14:textId="51690229" w:rsidR="001F63F5" w:rsidRDefault="001F63F5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5) Chaplin shouls show user the scenario of use, </w:t>
      </w:r>
      <w:proofErr w:type="gramStart"/>
      <w:r>
        <w:rPr>
          <w:rFonts w:ascii="Calibri" w:hAnsi="Calibri" w:cs="Calibri"/>
          <w:sz w:val="20"/>
          <w:szCs w:val="20"/>
        </w:rPr>
        <w:t>so</w:t>
      </w:r>
      <w:proofErr w:type="gramEnd"/>
      <w:r>
        <w:rPr>
          <w:rFonts w:ascii="Calibri" w:hAnsi="Calibri" w:cs="Calibri"/>
          <w:sz w:val="20"/>
          <w:szCs w:val="20"/>
        </w:rPr>
        <w:t xml:space="preserve"> should add the page where you can immideatly start buying the ticket</w:t>
      </w:r>
    </w:p>
    <w:p w14:paraId="4C4BD7E4" w14:textId="0B40CAF2" w:rsidR="005739A9" w:rsidRDefault="005739A9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6) Use </w:t>
      </w:r>
      <w:proofErr w:type="gramStart"/>
      <w:r>
        <w:rPr>
          <w:rFonts w:ascii="Calibri" w:hAnsi="Calibri" w:cs="Calibri"/>
          <w:sz w:val="20"/>
          <w:szCs w:val="20"/>
        </w:rPr>
        <w:t>more calm</w:t>
      </w:r>
      <w:proofErr w:type="gramEnd"/>
      <w:r>
        <w:rPr>
          <w:rFonts w:ascii="Calibri" w:hAnsi="Calibri" w:cs="Calibri"/>
          <w:sz w:val="20"/>
          <w:szCs w:val="20"/>
        </w:rPr>
        <w:t xml:space="preserve"> colours and get rid of the head</w:t>
      </w:r>
    </w:p>
    <w:p w14:paraId="1F8ABA48" w14:textId="71B06D4D" w:rsidR="005739A9" w:rsidRDefault="005739A9" w:rsidP="004D33A3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>
        <w:rPr>
          <w:rFonts w:ascii="Calibri" w:hAnsi="Calibri" w:cs="Calibri"/>
          <w:sz w:val="20"/>
          <w:szCs w:val="20"/>
        </w:rPr>
        <w:t xml:space="preserve">7) Put the navbar to the top and </w:t>
      </w:r>
      <w:r w:rsidRPr="005739A9">
        <w:rPr>
          <w:rFonts w:ascii="Calibri" w:hAnsi="Calibri" w:cs="Calibri"/>
          <w:sz w:val="20"/>
          <w:szCs w:val="20"/>
        </w:rPr>
        <w:t>distribute information evenly across the page</w:t>
      </w:r>
    </w:p>
    <w:p w14:paraId="6A8A345B" w14:textId="3AFEBF6A" w:rsidR="005739A9" w:rsidRDefault="005739A9" w:rsidP="004D33A3">
      <w:pPr>
        <w:pStyle w:val="ListParagraph"/>
        <w:ind w:left="1080"/>
        <w:rPr>
          <w:rFonts w:ascii="Calibri" w:hAnsi="Calibri" w:cs="Calibri"/>
          <w:sz w:val="20"/>
          <w:szCs w:val="20"/>
          <w:lang w:val="ru-RU"/>
        </w:rPr>
      </w:pPr>
      <w:r w:rsidRPr="005739A9">
        <w:rPr>
          <w:rFonts w:ascii="Calibri" w:hAnsi="Calibri" w:cs="Calibri"/>
          <w:sz w:val="20"/>
          <w:szCs w:val="20"/>
        </w:rPr>
        <w:t xml:space="preserve">8) </w:t>
      </w:r>
      <w:r>
        <w:rPr>
          <w:rFonts w:ascii="Calibri" w:hAnsi="Calibri" w:cs="Calibri"/>
          <w:sz w:val="20"/>
          <w:szCs w:val="20"/>
        </w:rPr>
        <w:t>Implement a few add windows</w:t>
      </w:r>
      <w:r w:rsidRPr="005739A9">
        <w:rPr>
          <w:rFonts w:ascii="Calibri" w:hAnsi="Calibri" w:cs="Calibri"/>
          <w:sz w:val="20"/>
          <w:szCs w:val="20"/>
        </w:rPr>
        <w:t xml:space="preserve"> </w:t>
      </w:r>
      <w:r w:rsidRPr="005739A9">
        <w:rPr>
          <w:rFonts w:ascii="Calibri" w:hAnsi="Calibri" w:cs="Calibri"/>
          <w:sz w:val="20"/>
          <w:szCs w:val="20"/>
        </w:rPr>
        <w:t>that do not overlap or merge with the content on the page</w:t>
      </w:r>
    </w:p>
    <w:p w14:paraId="1B600EB3" w14:textId="5C01931A" w:rsidR="005739A9" w:rsidRDefault="005739A9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 w:rsidRPr="005739A9">
        <w:rPr>
          <w:rFonts w:ascii="Calibri" w:hAnsi="Calibri" w:cs="Calibri"/>
          <w:sz w:val="20"/>
          <w:szCs w:val="20"/>
        </w:rPr>
        <w:t xml:space="preserve">9) </w:t>
      </w:r>
      <w:r>
        <w:rPr>
          <w:rFonts w:ascii="Calibri" w:hAnsi="Calibri" w:cs="Calibri"/>
          <w:sz w:val="20"/>
          <w:szCs w:val="20"/>
        </w:rPr>
        <w:t>Make the containers for each news with heading and description underneath and proper header which can be easily noticed</w:t>
      </w:r>
    </w:p>
    <w:p w14:paraId="023BD9D2" w14:textId="1EBCC4B5" w:rsidR="005739A9" w:rsidRPr="005739A9" w:rsidRDefault="005739A9" w:rsidP="004D33A3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10) Put the search bar to the center and make the </w:t>
      </w:r>
      <w:proofErr w:type="gramStart"/>
      <w:r>
        <w:rPr>
          <w:rFonts w:ascii="Calibri" w:hAnsi="Calibri" w:cs="Calibri"/>
          <w:sz w:val="20"/>
          <w:szCs w:val="20"/>
        </w:rPr>
        <w:t>page to</w:t>
      </w:r>
      <w:proofErr w:type="gramEnd"/>
      <w:r>
        <w:rPr>
          <w:rFonts w:ascii="Calibri" w:hAnsi="Calibri" w:cs="Calibri"/>
          <w:sz w:val="20"/>
          <w:szCs w:val="20"/>
        </w:rPr>
        <w:t xml:space="preserve"> load faster</w:t>
      </w:r>
    </w:p>
    <w:p w14:paraId="2BC3CEEF" w14:textId="77777777" w:rsidR="002C0111" w:rsidRDefault="002C0111" w:rsidP="002C0111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4D2D3759" w14:textId="77777777" w:rsidR="00F37063" w:rsidRDefault="00F37063" w:rsidP="002C0111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740623C2" w14:textId="77777777" w:rsidR="002C0111" w:rsidRPr="002C0111" w:rsidRDefault="002C0111" w:rsidP="002C0111">
      <w:pPr>
        <w:pStyle w:val="ListParagraph"/>
        <w:numPr>
          <w:ilvl w:val="1"/>
          <w:numId w:val="25"/>
        </w:numPr>
        <w:rPr>
          <w:rFonts w:ascii="Calibri" w:hAnsi="Calibri" w:cs="Calibri"/>
          <w:sz w:val="20"/>
          <w:szCs w:val="20"/>
        </w:rPr>
      </w:pPr>
      <w:r w:rsidRPr="002C0111">
        <w:rPr>
          <w:rFonts w:ascii="Calibri" w:hAnsi="Calibri" w:cs="Calibri"/>
          <w:sz w:val="20"/>
          <w:szCs w:val="20"/>
        </w:rPr>
        <w:t>What makes a website or application usable, user-friendly, an effective user experience?</w:t>
      </w:r>
    </w:p>
    <w:p w14:paraId="11E6689D" w14:textId="0D12C8CF" w:rsidR="002C0111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When it shows the scenarios how to use it</w:t>
      </w:r>
    </w:p>
    <w:p w14:paraId="52D086B9" w14:textId="466C6508" w:rsidR="005739A9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Minimal distraction and intuitive navigation</w:t>
      </w:r>
    </w:p>
    <w:p w14:paraId="31C3998B" w14:textId="20BEB907" w:rsidR="005739A9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Fast load time</w:t>
      </w:r>
    </w:p>
    <w:p w14:paraId="07C307ED" w14:textId="3DB6634B" w:rsidR="005739A9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Feedback, so </w:t>
      </w:r>
      <w:proofErr w:type="gramStart"/>
      <w:r>
        <w:rPr>
          <w:rFonts w:ascii="Calibri" w:hAnsi="Calibri" w:cs="Calibri"/>
          <w:sz w:val="20"/>
          <w:szCs w:val="20"/>
        </w:rPr>
        <w:t>user</w:t>
      </w:r>
      <w:proofErr w:type="gramEnd"/>
      <w:r>
        <w:rPr>
          <w:rFonts w:ascii="Calibri" w:hAnsi="Calibri" w:cs="Calibri"/>
          <w:sz w:val="20"/>
          <w:szCs w:val="20"/>
        </w:rPr>
        <w:t xml:space="preserve"> can see that he </w:t>
      </w:r>
      <w:proofErr w:type="gramStart"/>
      <w:r>
        <w:rPr>
          <w:rFonts w:ascii="Calibri" w:hAnsi="Calibri" w:cs="Calibri"/>
          <w:sz w:val="20"/>
          <w:szCs w:val="20"/>
        </w:rPr>
        <w:t>interact</w:t>
      </w:r>
      <w:proofErr w:type="gramEnd"/>
      <w:r>
        <w:rPr>
          <w:rFonts w:ascii="Calibri" w:hAnsi="Calibri" w:cs="Calibri"/>
          <w:sz w:val="20"/>
          <w:szCs w:val="20"/>
        </w:rPr>
        <w:t xml:space="preserve"> with website</w:t>
      </w:r>
    </w:p>
    <w:p w14:paraId="7DC49C53" w14:textId="3BE41DD4" w:rsidR="005739A9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Clear call to action</w:t>
      </w:r>
    </w:p>
    <w:p w14:paraId="2DBC5E53" w14:textId="0ACD8177" w:rsidR="005739A9" w:rsidRDefault="005739A9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Design which resonates with the grouo of users who </w:t>
      </w:r>
      <w:proofErr w:type="gramStart"/>
      <w:r>
        <w:rPr>
          <w:rFonts w:ascii="Calibri" w:hAnsi="Calibri" w:cs="Calibri"/>
          <w:sz w:val="20"/>
          <w:szCs w:val="20"/>
        </w:rPr>
        <w:t>uses</w:t>
      </w:r>
      <w:proofErr w:type="gramEnd"/>
      <w:r>
        <w:rPr>
          <w:rFonts w:ascii="Calibri" w:hAnsi="Calibri" w:cs="Calibri"/>
          <w:sz w:val="20"/>
          <w:szCs w:val="20"/>
        </w:rPr>
        <w:t xml:space="preserve"> the website</w:t>
      </w:r>
    </w:p>
    <w:p w14:paraId="6EB6518E" w14:textId="1C7F9625" w:rsidR="005739A9" w:rsidRDefault="004C7200" w:rsidP="005739A9">
      <w:pPr>
        <w:pStyle w:val="ListParagraph"/>
        <w:numPr>
          <w:ilvl w:val="3"/>
          <w:numId w:val="25"/>
        </w:numPr>
        <w:rPr>
          <w:rFonts w:ascii="Calibri" w:hAnsi="Calibri" w:cs="Calibri"/>
          <w:sz w:val="20"/>
          <w:szCs w:val="20"/>
        </w:rPr>
      </w:pPr>
      <w:r w:rsidRPr="004C7200">
        <w:rPr>
          <w:rFonts w:ascii="Calibri" w:hAnsi="Calibri" w:cs="Calibri"/>
          <w:sz w:val="20"/>
          <w:szCs w:val="20"/>
        </w:rPr>
        <w:t>Secure login, data encryption, and privacy policies to build user trust.</w:t>
      </w:r>
    </w:p>
    <w:p w14:paraId="20E92645" w14:textId="77777777" w:rsidR="003C5E2D" w:rsidRDefault="003C5E2D" w:rsidP="002C0111">
      <w:pPr>
        <w:pStyle w:val="ListParagraph"/>
        <w:ind w:left="1080"/>
        <w:rPr>
          <w:rFonts w:ascii="Calibri" w:hAnsi="Calibri" w:cs="Calibri"/>
          <w:sz w:val="20"/>
          <w:szCs w:val="20"/>
        </w:rPr>
      </w:pPr>
    </w:p>
    <w:p w14:paraId="2A96B766" w14:textId="30BC27A5" w:rsidR="002C0111" w:rsidRDefault="002C0111" w:rsidP="002C0111">
      <w:pPr>
        <w:pStyle w:val="ListParagraph"/>
        <w:numPr>
          <w:ilvl w:val="1"/>
          <w:numId w:val="25"/>
        </w:numPr>
        <w:rPr>
          <w:rFonts w:ascii="Calibri" w:hAnsi="Calibri" w:cs="Calibri"/>
          <w:sz w:val="20"/>
          <w:szCs w:val="20"/>
        </w:rPr>
      </w:pPr>
      <w:r w:rsidRPr="002C0111">
        <w:rPr>
          <w:rFonts w:ascii="Calibri" w:hAnsi="Calibri" w:cs="Calibri"/>
          <w:sz w:val="20"/>
          <w:szCs w:val="20"/>
        </w:rPr>
        <w:t>What is the first law of usability?</w:t>
      </w:r>
      <w:r w:rsidR="006C6247">
        <w:rPr>
          <w:rFonts w:ascii="Calibri" w:hAnsi="Calibri" w:cs="Calibri"/>
          <w:sz w:val="20"/>
          <w:szCs w:val="20"/>
        </w:rPr>
        <w:t xml:space="preserve"> What does it mean?</w:t>
      </w:r>
    </w:p>
    <w:p w14:paraId="2E5C4285" w14:textId="64ED5F87" w:rsidR="004C7200" w:rsidRDefault="004C7200" w:rsidP="004C7200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The first low of usability is ‘Don’t make me think’</w:t>
      </w:r>
    </w:p>
    <w:p w14:paraId="6A31EBDA" w14:textId="66133348" w:rsidR="004C7200" w:rsidRDefault="004C7200" w:rsidP="004C7200">
      <w:pPr>
        <w:pStyle w:val="ListParagraph"/>
        <w:ind w:left="108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It </w:t>
      </w:r>
      <w:r w:rsidRPr="004C7200">
        <w:rPr>
          <w:rFonts w:ascii="Calibri" w:hAnsi="Calibri" w:cs="Calibri"/>
          <w:sz w:val="20"/>
          <w:szCs w:val="20"/>
        </w:rPr>
        <w:t xml:space="preserve">means that a website or application should be intuitive and self-explanatory, requiring minimal effort from users to understand and navigate. If users </w:t>
      </w:r>
      <w:proofErr w:type="gramStart"/>
      <w:r w:rsidRPr="004C7200">
        <w:rPr>
          <w:rFonts w:ascii="Calibri" w:hAnsi="Calibri" w:cs="Calibri"/>
          <w:sz w:val="20"/>
          <w:szCs w:val="20"/>
        </w:rPr>
        <w:t>have to</w:t>
      </w:r>
      <w:proofErr w:type="gramEnd"/>
      <w:r w:rsidRPr="004C7200">
        <w:rPr>
          <w:rFonts w:ascii="Calibri" w:hAnsi="Calibri" w:cs="Calibri"/>
          <w:sz w:val="20"/>
          <w:szCs w:val="20"/>
        </w:rPr>
        <w:t xml:space="preserve"> stop and figure out how something works, the design is not truly usable.</w:t>
      </w:r>
    </w:p>
    <w:p w14:paraId="547565A8" w14:textId="77777777" w:rsidR="00E21AF7" w:rsidRDefault="00E21AF7" w:rsidP="003C5E2D">
      <w:pPr>
        <w:pStyle w:val="ListParagraph"/>
        <w:spacing w:line="240" w:lineRule="auto"/>
        <w:ind w:left="360"/>
        <w:rPr>
          <w:rFonts w:ascii="Calibri" w:hAnsi="Calibri" w:cs="Calibri"/>
          <w:sz w:val="20"/>
          <w:szCs w:val="20"/>
        </w:rPr>
      </w:pPr>
    </w:p>
    <w:p w14:paraId="5B0DA312" w14:textId="77777777" w:rsidR="003C5E2D" w:rsidRPr="003C5E2D" w:rsidRDefault="003C5E2D" w:rsidP="003C5E2D">
      <w:pPr>
        <w:pStyle w:val="ListParagraph"/>
        <w:spacing w:line="240" w:lineRule="auto"/>
        <w:ind w:left="360"/>
        <w:rPr>
          <w:rFonts w:ascii="Calibri" w:hAnsi="Calibri" w:cs="Calibri"/>
          <w:sz w:val="20"/>
          <w:szCs w:val="20"/>
        </w:rPr>
      </w:pPr>
    </w:p>
    <w:p w14:paraId="168A0F30" w14:textId="77777777" w:rsidR="00EB405A" w:rsidRPr="00EB405A" w:rsidRDefault="003C5E2D" w:rsidP="003C5E2D">
      <w:pPr>
        <w:pStyle w:val="ListParagraph"/>
        <w:numPr>
          <w:ilvl w:val="0"/>
          <w:numId w:val="25"/>
        </w:numPr>
        <w:spacing w:line="240" w:lineRule="auto"/>
        <w:rPr>
          <w:rFonts w:ascii="Calibri" w:hAnsi="Calibri" w:cs="Calibri"/>
          <w:sz w:val="20"/>
          <w:szCs w:val="20"/>
        </w:rPr>
      </w:pPr>
      <w:r w:rsidRPr="00E34424">
        <w:rPr>
          <w:rFonts w:ascii="Calibri" w:hAnsi="Calibri" w:cs="Calibri"/>
          <w:sz w:val="20"/>
        </w:rPr>
        <w:t>Save your finished document and upload it to the LMS.</w:t>
      </w:r>
      <w:r w:rsidR="0085449C">
        <w:rPr>
          <w:rFonts w:ascii="Calibri" w:hAnsi="Calibri" w:cs="Calibri"/>
          <w:sz w:val="20"/>
        </w:rPr>
        <w:t xml:space="preserve"> </w:t>
      </w:r>
      <w:r w:rsidR="00EB405A">
        <w:rPr>
          <w:rFonts w:ascii="Calibri" w:hAnsi="Calibri" w:cs="Calibri"/>
          <w:sz w:val="20"/>
        </w:rPr>
        <w:t>Make sure you have:</w:t>
      </w:r>
    </w:p>
    <w:p w14:paraId="48478541" w14:textId="77777777" w:rsidR="00EB405A" w:rsidRPr="00EB405A" w:rsidRDefault="00EB405A" w:rsidP="00EB405A">
      <w:pPr>
        <w:pStyle w:val="ListParagraph"/>
        <w:numPr>
          <w:ilvl w:val="1"/>
          <w:numId w:val="25"/>
        </w:numPr>
        <w:spacing w:line="240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</w:rPr>
        <w:t xml:space="preserve">Added your name to the space provided at the top of this document </w:t>
      </w:r>
    </w:p>
    <w:p w14:paraId="6DAE5A07" w14:textId="5CA19E34" w:rsidR="00EB405A" w:rsidRPr="00EB405A" w:rsidRDefault="00EB405A" w:rsidP="00EB405A">
      <w:pPr>
        <w:pStyle w:val="ListParagraph"/>
        <w:numPr>
          <w:ilvl w:val="1"/>
          <w:numId w:val="25"/>
        </w:numPr>
        <w:spacing w:line="240" w:lineRule="auto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</w:rPr>
        <w:t xml:space="preserve">Renamed the document to include your </w:t>
      </w:r>
      <w:r w:rsidR="00145BBB">
        <w:rPr>
          <w:rFonts w:ascii="Calibri" w:hAnsi="Calibri" w:cs="Calibri"/>
          <w:sz w:val="20"/>
        </w:rPr>
        <w:t>Student ID</w:t>
      </w:r>
      <w:r>
        <w:rPr>
          <w:rFonts w:ascii="Calibri" w:hAnsi="Calibri" w:cs="Calibri"/>
          <w:sz w:val="20"/>
        </w:rPr>
        <w:t xml:space="preserve">. </w:t>
      </w:r>
    </w:p>
    <w:p w14:paraId="20D38552" w14:textId="695C6085" w:rsidR="00EB405A" w:rsidRPr="00392053" w:rsidRDefault="00EB405A" w:rsidP="00EB405A">
      <w:pPr>
        <w:pStyle w:val="BodyB"/>
        <w:ind w:left="1080"/>
        <w:jc w:val="left"/>
        <w:rPr>
          <w:rFonts w:ascii="Calibri" w:hAnsi="Calibri" w:cs="Calibri"/>
          <w:sz w:val="20"/>
        </w:rPr>
      </w:pPr>
    </w:p>
    <w:p w14:paraId="7284BE68" w14:textId="77777777" w:rsidR="003C5E2D" w:rsidRPr="003C5E2D" w:rsidRDefault="003C5E2D" w:rsidP="003C5E2D">
      <w:pPr>
        <w:rPr>
          <w:rFonts w:ascii="Calibri" w:hAnsi="Calibri" w:cs="Calibri"/>
          <w:sz w:val="20"/>
          <w:szCs w:val="20"/>
        </w:rPr>
      </w:pPr>
    </w:p>
    <w:sectPr w:rsidR="003C5E2D" w:rsidRPr="003C5E2D" w:rsidSect="00AC4464">
      <w:headerReference w:type="even" r:id="rId19"/>
      <w:headerReference w:type="default" r:id="rId20"/>
      <w:footerReference w:type="even" r:id="rId21"/>
      <w:footerReference w:type="default" r:id="rId22"/>
      <w:footerReference w:type="first" r:id="rId23"/>
      <w:pgSz w:w="12240" w:h="15840" w:code="1"/>
      <w:pgMar w:top="426" w:right="1627" w:bottom="2160" w:left="1080" w:header="720" w:footer="54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56A51" w14:textId="77777777" w:rsidR="00320031" w:rsidRDefault="00320031">
      <w:pPr>
        <w:spacing w:after="0" w:line="240" w:lineRule="auto"/>
      </w:pPr>
      <w:r>
        <w:separator/>
      </w:r>
    </w:p>
  </w:endnote>
  <w:endnote w:type="continuationSeparator" w:id="0">
    <w:p w14:paraId="7839F08D" w14:textId="77777777" w:rsidR="00320031" w:rsidRDefault="00320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597535" w14:textId="77777777" w:rsidR="00D711EA" w:rsidRDefault="00A663B9">
    <w:pPr>
      <w:pStyle w:val="Footer"/>
    </w:pPr>
    <w:r w:rsidRPr="00795A31">
      <w:rPr>
        <w:color w:val="808080" w:themeColor="background1" w:themeShade="80"/>
        <w:sz w:val="16"/>
        <w:szCs w:val="16"/>
      </w:rPr>
      <w:t>©iCarnegie - Distribution or copying without permission is prohibited.</w:t>
    </w:r>
    <w:r w:rsidR="00D711EA">
      <w:rPr>
        <w:noProof/>
        <w:sz w:val="48"/>
        <w:szCs w:val="48"/>
        <w:lang w:val="ru-RU" w:eastAsia="ru-RU"/>
      </w:rPr>
      <w:drawing>
        <wp:anchor distT="0" distB="0" distL="114300" distR="114300" simplePos="0" relativeHeight="251662336" behindDoc="1" locked="0" layoutInCell="1" allowOverlap="1" wp14:anchorId="13500046" wp14:editId="7F27371F">
          <wp:simplePos x="0" y="0"/>
          <wp:positionH relativeFrom="column">
            <wp:posOffset>5118100</wp:posOffset>
          </wp:positionH>
          <wp:positionV relativeFrom="paragraph">
            <wp:posOffset>-374015</wp:posOffset>
          </wp:positionV>
          <wp:extent cx="1358265" cy="452755"/>
          <wp:effectExtent l="0" t="0" r="0" b="4445"/>
          <wp:wrapTight wrapText="bothSides">
            <wp:wrapPolygon edited="0">
              <wp:start x="0" y="0"/>
              <wp:lineTo x="0" y="20903"/>
              <wp:lineTo x="21206" y="20903"/>
              <wp:lineTo x="21206" y="0"/>
              <wp:lineTo x="0" y="0"/>
            </wp:wrapPolygon>
          </wp:wrapTight>
          <wp:docPr id="17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standa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58265" cy="452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C44A4" w14:textId="77777777" w:rsidR="00D711EA" w:rsidRDefault="0072619D" w:rsidP="00A663B9">
    <w:pPr>
      <w:pStyle w:val="Footer"/>
      <w:tabs>
        <w:tab w:val="clear" w:pos="4680"/>
        <w:tab w:val="clear" w:pos="9360"/>
        <w:tab w:val="left" w:pos="1560"/>
      </w:tabs>
    </w:pPr>
    <w:r>
      <w:rPr>
        <w:noProof/>
        <w:lang w:val="ru-RU" w:eastAsia="ru-RU"/>
      </w:rPr>
      <w:drawing>
        <wp:anchor distT="0" distB="0" distL="114300" distR="114300" simplePos="0" relativeHeight="251679744" behindDoc="0" locked="0" layoutInCell="1" allowOverlap="1" wp14:anchorId="1E7A9B39" wp14:editId="56220A69">
          <wp:simplePos x="0" y="0"/>
          <wp:positionH relativeFrom="column">
            <wp:posOffset>-685800</wp:posOffset>
          </wp:positionH>
          <wp:positionV relativeFrom="paragraph">
            <wp:posOffset>-95250</wp:posOffset>
          </wp:positionV>
          <wp:extent cx="7775575" cy="607060"/>
          <wp:effectExtent l="0" t="0" r="0" b="2540"/>
          <wp:wrapSquare wrapText="bothSides"/>
          <wp:docPr id="1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DP_foot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5575" cy="607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13CFD" w14:textId="77777777" w:rsidR="00355589" w:rsidRDefault="00355589">
    <w:pPr>
      <w:pStyle w:val="Footer"/>
    </w:pPr>
    <w:r>
      <w:rPr>
        <w:noProof/>
        <w:sz w:val="48"/>
        <w:szCs w:val="48"/>
        <w:lang w:val="ru-RU" w:eastAsia="ru-RU"/>
      </w:rPr>
      <w:drawing>
        <wp:anchor distT="0" distB="0" distL="114300" distR="114300" simplePos="0" relativeHeight="251677696" behindDoc="1" locked="0" layoutInCell="1" allowOverlap="1" wp14:anchorId="311F50D5" wp14:editId="196CD1A0">
          <wp:simplePos x="0" y="0"/>
          <wp:positionH relativeFrom="column">
            <wp:posOffset>-128270</wp:posOffset>
          </wp:positionH>
          <wp:positionV relativeFrom="paragraph">
            <wp:posOffset>-182880</wp:posOffset>
          </wp:positionV>
          <wp:extent cx="2221992" cy="374904"/>
          <wp:effectExtent l="0" t="0" r="6985" b="6350"/>
          <wp:wrapTight wrapText="bothSides">
            <wp:wrapPolygon edited="0">
              <wp:start x="5371" y="0"/>
              <wp:lineTo x="0" y="15376"/>
              <wp:lineTo x="0" y="20868"/>
              <wp:lineTo x="21483" y="20868"/>
              <wp:lineTo x="21483" y="14278"/>
              <wp:lineTo x="16112" y="0"/>
              <wp:lineTo x="5371" y="0"/>
            </wp:wrapPolygon>
          </wp:wrapTight>
          <wp:docPr id="19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standard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21992" cy="3749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ru-RU" w:eastAsia="ru-RU"/>
      </w:rPr>
      <w:drawing>
        <wp:anchor distT="0" distB="0" distL="114300" distR="114300" simplePos="0" relativeHeight="251675648" behindDoc="1" locked="0" layoutInCell="1" allowOverlap="1" wp14:anchorId="7EB29D38" wp14:editId="25467318">
          <wp:simplePos x="0" y="0"/>
          <wp:positionH relativeFrom="column">
            <wp:posOffset>4700270</wp:posOffset>
          </wp:positionH>
          <wp:positionV relativeFrom="paragraph">
            <wp:posOffset>82550</wp:posOffset>
          </wp:positionV>
          <wp:extent cx="1883664" cy="146304"/>
          <wp:effectExtent l="0" t="0" r="2540" b="6350"/>
          <wp:wrapTight wrapText="bothSides">
            <wp:wrapPolygon edited="0">
              <wp:start x="9613" y="0"/>
              <wp:lineTo x="0" y="0"/>
              <wp:lineTo x="0" y="16904"/>
              <wp:lineTo x="13764" y="19722"/>
              <wp:lineTo x="15512" y="19722"/>
              <wp:lineTo x="21411" y="19722"/>
              <wp:lineTo x="21411" y="2817"/>
              <wp:lineTo x="20100" y="0"/>
              <wp:lineTo x="9613" y="0"/>
            </wp:wrapPolygon>
          </wp:wrapTight>
          <wp:docPr id="2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agline.png"/>
                  <pic:cNvPicPr/>
                </pic:nvPicPr>
                <pic:blipFill>
                  <a:blip r:embed="rId2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83664" cy="1463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2B49DD" w14:textId="77777777" w:rsidR="00320031" w:rsidRDefault="00320031">
      <w:pPr>
        <w:spacing w:after="0" w:line="240" w:lineRule="auto"/>
      </w:pPr>
      <w:r>
        <w:separator/>
      </w:r>
    </w:p>
  </w:footnote>
  <w:footnote w:type="continuationSeparator" w:id="0">
    <w:p w14:paraId="769F836C" w14:textId="77777777" w:rsidR="00320031" w:rsidRDefault="00320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93649B" w14:textId="77777777" w:rsidR="00D711EA" w:rsidRDefault="00697B5B">
    <w:pPr>
      <w:pStyle w:val="Header"/>
    </w:pPr>
    <w:r>
      <w:rPr>
        <w:noProof/>
        <w:lang w:val="ru-RU" w:eastAsia="ru-RU"/>
      </w:rPr>
      <w:drawing>
        <wp:anchor distT="0" distB="0" distL="114300" distR="114300" simplePos="0" relativeHeight="251671552" behindDoc="1" locked="0" layoutInCell="1" allowOverlap="1" wp14:anchorId="7F3648CA" wp14:editId="60937081">
          <wp:simplePos x="0" y="0"/>
          <wp:positionH relativeFrom="column">
            <wp:posOffset>-673100</wp:posOffset>
          </wp:positionH>
          <wp:positionV relativeFrom="paragraph">
            <wp:posOffset>-42545</wp:posOffset>
          </wp:positionV>
          <wp:extent cx="7747000" cy="410845"/>
          <wp:effectExtent l="0" t="0" r="6350" b="8255"/>
          <wp:wrapTight wrapText="bothSides">
            <wp:wrapPolygon edited="0">
              <wp:start x="0" y="0"/>
              <wp:lineTo x="0" y="21032"/>
              <wp:lineTo x="21565" y="21032"/>
              <wp:lineTo x="21565" y="0"/>
              <wp:lineTo x="0" y="0"/>
            </wp:wrapPolygon>
          </wp:wrapTight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DP_word_page_templat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47000" cy="4108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80C4F" w14:textId="77777777" w:rsidR="00D711EA" w:rsidRPr="00C731B5" w:rsidRDefault="00DB7282" w:rsidP="00DB7282">
    <w:pPr>
      <w:pStyle w:val="Header"/>
      <w:tabs>
        <w:tab w:val="clear" w:pos="4680"/>
        <w:tab w:val="clear" w:pos="9360"/>
        <w:tab w:val="left" w:pos="7396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F91096D2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1" w15:restartNumberingAfterBreak="0">
    <w:nsid w:val="00000002"/>
    <w:multiLevelType w:val="multilevel"/>
    <w:tmpl w:val="C6A6732E"/>
    <w:lvl w:ilvl="0"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ascii="Lucida Grande" w:eastAsia="ヒラギノ角ゴ Pro W3" w:hAnsi="Symbol" w:hint="default"/>
        <w:color w:val="000000"/>
        <w:position w:val="0"/>
        <w:sz w:val="20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720"/>
      </w:pPr>
      <w:rPr>
        <w:rFonts w:hint="default"/>
        <w:color w:val="000000"/>
        <w:position w:val="0"/>
        <w:sz w:val="20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3">
      <w:start w:val="1"/>
      <w:numFmt w:val="bullet"/>
      <w:lvlText w:val=""/>
      <w:lvlJc w:val="left"/>
      <w:pPr>
        <w:tabs>
          <w:tab w:val="num" w:pos="360"/>
        </w:tabs>
        <w:ind w:left="360" w:firstLine="252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4">
      <w:start w:val="1"/>
      <w:numFmt w:val="bullet"/>
      <w:lvlText w:val=""/>
      <w:lvlJc w:val="left"/>
      <w:pPr>
        <w:tabs>
          <w:tab w:val="num" w:pos="360"/>
        </w:tabs>
        <w:ind w:left="360" w:firstLine="324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6">
      <w:start w:val="1"/>
      <w:numFmt w:val="bullet"/>
      <w:lvlText w:val=""/>
      <w:lvlJc w:val="left"/>
      <w:pPr>
        <w:tabs>
          <w:tab w:val="num" w:pos="360"/>
        </w:tabs>
        <w:ind w:left="360" w:firstLine="468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7">
      <w:start w:val="1"/>
      <w:numFmt w:val="bullet"/>
      <w:lvlText w:val=""/>
      <w:lvlJc w:val="left"/>
      <w:pPr>
        <w:tabs>
          <w:tab w:val="num" w:pos="360"/>
        </w:tabs>
        <w:ind w:left="360" w:firstLine="5400"/>
      </w:pPr>
      <w:rPr>
        <w:rFonts w:ascii="Wingdings" w:eastAsia="ヒラギノ角ゴ Pro W3" w:hAnsi="Wingdings" w:hint="default"/>
        <w:color w:val="000000"/>
        <w:position w:val="0"/>
        <w:sz w:val="20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60" w:firstLine="6120"/>
      </w:pPr>
      <w:rPr>
        <w:rFonts w:ascii="Wingdings" w:eastAsia="ヒラギノ角ゴ Pro W3" w:hAnsi="Wingdings" w:hint="default"/>
        <w:color w:val="000000"/>
        <w:position w:val="0"/>
        <w:sz w:val="20"/>
      </w:rPr>
    </w:lvl>
  </w:abstractNum>
  <w:abstractNum w:abstractNumId="2" w15:restartNumberingAfterBreak="0">
    <w:nsid w:val="00000003"/>
    <w:multiLevelType w:val="multilevel"/>
    <w:tmpl w:val="894EE875"/>
    <w:lvl w:ilvl="0">
      <w:start w:val="1"/>
      <w:numFmt w:val="decimal"/>
      <w:isLgl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08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89"/>
        </w:tabs>
        <w:ind w:left="389" w:firstLine="1771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52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24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89"/>
        </w:tabs>
        <w:ind w:left="389" w:firstLine="3931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468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40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89"/>
        </w:tabs>
        <w:ind w:left="389" w:firstLine="6091"/>
      </w:pPr>
      <w:rPr>
        <w:rFonts w:hint="default"/>
        <w:color w:val="000000"/>
        <w:position w:val="0"/>
        <w:sz w:val="22"/>
      </w:rPr>
    </w:lvl>
  </w:abstractNum>
  <w:abstractNum w:abstractNumId="3" w15:restartNumberingAfterBreak="0">
    <w:nsid w:val="00000004"/>
    <w:multiLevelType w:val="multilevel"/>
    <w:tmpl w:val="7054DE8E"/>
    <w:lvl w:ilvl="0">
      <w:start w:val="1"/>
      <w:numFmt w:val="lowerLetter"/>
      <w:lvlText w:val="%1."/>
      <w:lvlJc w:val="left"/>
      <w:pPr>
        <w:ind w:left="0" w:firstLine="720"/>
      </w:pPr>
      <w:rPr>
        <w:rFonts w:hint="default"/>
        <w:color w:val="000000"/>
        <w:position w:val="0"/>
        <w:sz w:val="22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440"/>
      </w:pPr>
      <w:rPr>
        <w:rFonts w:ascii="Courier New" w:eastAsia="ヒラギノ角ゴ Pro W3" w:hAnsi="Courier New" w:hint="default"/>
        <w:color w:val="000000"/>
        <w:position w:val="0"/>
        <w:sz w:val="22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2160"/>
      </w:pPr>
      <w:rPr>
        <w:rFonts w:ascii="Wingdings" w:eastAsia="ヒラギノ角ゴ Pro W3" w:hAnsi="Wingdings" w:hint="default"/>
        <w:color w:val="000000"/>
        <w:position w:val="0"/>
        <w:sz w:val="22"/>
      </w:rPr>
    </w:lvl>
    <w:lvl w:ilvl="3">
      <w:start w:val="1"/>
      <w:numFmt w:val="bullet"/>
      <w:lvlText w:val="·"/>
      <w:lvlJc w:val="left"/>
      <w:pPr>
        <w:tabs>
          <w:tab w:val="num" w:pos="360"/>
        </w:tabs>
        <w:ind w:left="360" w:firstLine="2880"/>
      </w:pPr>
      <w:rPr>
        <w:rFonts w:ascii="Lucida Grande" w:eastAsia="ヒラギノ角ゴ Pro W3" w:hAnsi="Symbol" w:hint="default"/>
        <w:color w:val="000000"/>
        <w:position w:val="0"/>
        <w:sz w:val="22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600"/>
      </w:pPr>
      <w:rPr>
        <w:rFonts w:ascii="Courier New" w:eastAsia="ヒラギノ角ゴ Pro W3" w:hAnsi="Courier New" w:hint="default"/>
        <w:color w:val="000000"/>
        <w:position w:val="0"/>
        <w:sz w:val="22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4320"/>
      </w:pPr>
      <w:rPr>
        <w:rFonts w:ascii="Wingdings" w:eastAsia="ヒラギノ角ゴ Pro W3" w:hAnsi="Wingdings" w:hint="default"/>
        <w:color w:val="000000"/>
        <w:position w:val="0"/>
        <w:sz w:val="22"/>
      </w:rPr>
    </w:lvl>
    <w:lvl w:ilvl="6">
      <w:start w:val="1"/>
      <w:numFmt w:val="bullet"/>
      <w:lvlText w:val="·"/>
      <w:lvlJc w:val="left"/>
      <w:pPr>
        <w:tabs>
          <w:tab w:val="num" w:pos="360"/>
        </w:tabs>
        <w:ind w:left="360" w:firstLine="5040"/>
      </w:pPr>
      <w:rPr>
        <w:rFonts w:ascii="Lucida Grande" w:eastAsia="ヒラギノ角ゴ Pro W3" w:hAnsi="Symbol" w:hint="default"/>
        <w:color w:val="000000"/>
        <w:position w:val="0"/>
        <w:sz w:val="22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760"/>
      </w:pPr>
      <w:rPr>
        <w:rFonts w:ascii="Courier New" w:eastAsia="ヒラギノ角ゴ Pro W3" w:hAnsi="Courier New" w:hint="default"/>
        <w:color w:val="000000"/>
        <w:position w:val="0"/>
        <w:sz w:val="22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60" w:firstLine="6480"/>
      </w:pPr>
      <w:rPr>
        <w:rFonts w:ascii="Wingdings" w:eastAsia="ヒラギノ角ゴ Pro W3" w:hAnsi="Wingdings" w:hint="default"/>
        <w:color w:val="000000"/>
        <w:position w:val="0"/>
        <w:sz w:val="22"/>
      </w:rPr>
    </w:lvl>
  </w:abstractNum>
  <w:abstractNum w:abstractNumId="4" w15:restartNumberingAfterBreak="0">
    <w:nsid w:val="02314CE6"/>
    <w:multiLevelType w:val="hybridMultilevel"/>
    <w:tmpl w:val="AF6E7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8D8671B"/>
    <w:multiLevelType w:val="multilevel"/>
    <w:tmpl w:val="4152433E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6" w15:restartNumberingAfterBreak="0">
    <w:nsid w:val="0A7B4A41"/>
    <w:multiLevelType w:val="hybridMultilevel"/>
    <w:tmpl w:val="3B56A412"/>
    <w:lvl w:ilvl="0" w:tplc="7E28510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AC1E67"/>
    <w:multiLevelType w:val="hybridMultilevel"/>
    <w:tmpl w:val="2998FBD4"/>
    <w:lvl w:ilvl="0" w:tplc="3C087008">
      <w:start w:val="1"/>
      <w:numFmt w:val="low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F0C2B"/>
    <w:multiLevelType w:val="multilevel"/>
    <w:tmpl w:val="A6C66956"/>
    <w:lvl w:ilvl="0">
      <w:start w:val="2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9" w15:restartNumberingAfterBreak="0">
    <w:nsid w:val="18342C74"/>
    <w:multiLevelType w:val="hybridMultilevel"/>
    <w:tmpl w:val="23D63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4D35DE"/>
    <w:multiLevelType w:val="multilevel"/>
    <w:tmpl w:val="66F43882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11" w15:restartNumberingAfterBreak="0">
    <w:nsid w:val="2196320C"/>
    <w:multiLevelType w:val="hybridMultilevel"/>
    <w:tmpl w:val="44F273A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28FF0739"/>
    <w:multiLevelType w:val="hybridMultilevel"/>
    <w:tmpl w:val="6922A4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431A03"/>
    <w:multiLevelType w:val="hybridMultilevel"/>
    <w:tmpl w:val="4ED267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FA17C91"/>
    <w:multiLevelType w:val="hybridMultilevel"/>
    <w:tmpl w:val="518CF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196DCA"/>
    <w:multiLevelType w:val="hybridMultilevel"/>
    <w:tmpl w:val="F4C4BA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DDF45850">
      <w:start w:val="1"/>
      <w:numFmt w:val="decimal"/>
      <w:lvlText w:val="%4)"/>
      <w:lvlJc w:val="left"/>
      <w:pPr>
        <w:ind w:left="252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B1E3FB8"/>
    <w:multiLevelType w:val="hybridMultilevel"/>
    <w:tmpl w:val="BD423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FD30B5"/>
    <w:multiLevelType w:val="hybridMultilevel"/>
    <w:tmpl w:val="A6EC4072"/>
    <w:lvl w:ilvl="0" w:tplc="3C087008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334214"/>
    <w:multiLevelType w:val="hybridMultilevel"/>
    <w:tmpl w:val="1F64A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91852"/>
    <w:multiLevelType w:val="hybridMultilevel"/>
    <w:tmpl w:val="4AF61CA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0" w15:restartNumberingAfterBreak="0">
    <w:nsid w:val="495918EE"/>
    <w:multiLevelType w:val="hybridMultilevel"/>
    <w:tmpl w:val="30F2F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2863024"/>
    <w:multiLevelType w:val="hybridMultilevel"/>
    <w:tmpl w:val="B098621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2" w15:restartNumberingAfterBreak="0">
    <w:nsid w:val="545763EB"/>
    <w:multiLevelType w:val="hybridMultilevel"/>
    <w:tmpl w:val="FC88A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2404F6"/>
    <w:multiLevelType w:val="multilevel"/>
    <w:tmpl w:val="99CA67E2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24" w15:restartNumberingAfterBreak="0">
    <w:nsid w:val="554D276C"/>
    <w:multiLevelType w:val="multilevel"/>
    <w:tmpl w:val="ABC4246C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25" w15:restartNumberingAfterBreak="0">
    <w:nsid w:val="610C43CD"/>
    <w:multiLevelType w:val="hybridMultilevel"/>
    <w:tmpl w:val="9790F3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24E1AB3"/>
    <w:multiLevelType w:val="hybridMultilevel"/>
    <w:tmpl w:val="FC88A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AF014A"/>
    <w:multiLevelType w:val="hybridMultilevel"/>
    <w:tmpl w:val="714ABE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E3C17"/>
    <w:multiLevelType w:val="multilevel"/>
    <w:tmpl w:val="4754B554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29" w15:restartNumberingAfterBreak="0">
    <w:nsid w:val="77E139A0"/>
    <w:multiLevelType w:val="hybridMultilevel"/>
    <w:tmpl w:val="B8C87372"/>
    <w:lvl w:ilvl="0" w:tplc="48E27B0A">
      <w:start w:val="3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DC40CC"/>
    <w:multiLevelType w:val="hybridMultilevel"/>
    <w:tmpl w:val="8BAE0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B84E0C"/>
    <w:multiLevelType w:val="multilevel"/>
    <w:tmpl w:val="0402FE68"/>
    <w:lvl w:ilvl="0">
      <w:start w:val="1"/>
      <w:numFmt w:val="decimal"/>
      <w:lvlText w:val="%1."/>
      <w:lvlJc w:val="left"/>
      <w:pPr>
        <w:tabs>
          <w:tab w:val="num" w:pos="360"/>
        </w:tabs>
        <w:ind w:left="360" w:firstLine="360"/>
      </w:pPr>
      <w:rPr>
        <w:rFonts w:hint="default"/>
        <w:color w:val="000000"/>
        <w:position w:val="0"/>
        <w:sz w:val="24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080"/>
      </w:pPr>
      <w:rPr>
        <w:rFonts w:hint="default"/>
        <w:color w:val="000000"/>
        <w:position w:val="0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num w:numId="1" w16cid:durableId="745686415">
    <w:abstractNumId w:val="14"/>
  </w:num>
  <w:num w:numId="2" w16cid:durableId="1599563728">
    <w:abstractNumId w:val="21"/>
  </w:num>
  <w:num w:numId="3" w16cid:durableId="1796173603">
    <w:abstractNumId w:val="13"/>
  </w:num>
  <w:num w:numId="4" w16cid:durableId="927032735">
    <w:abstractNumId w:val="4"/>
  </w:num>
  <w:num w:numId="5" w16cid:durableId="527573567">
    <w:abstractNumId w:val="22"/>
  </w:num>
  <w:num w:numId="6" w16cid:durableId="351034177">
    <w:abstractNumId w:val="26"/>
  </w:num>
  <w:num w:numId="7" w16cid:durableId="1931429388">
    <w:abstractNumId w:val="16"/>
  </w:num>
  <w:num w:numId="8" w16cid:durableId="1603957203">
    <w:abstractNumId w:val="9"/>
  </w:num>
  <w:num w:numId="9" w16cid:durableId="791554308">
    <w:abstractNumId w:val="19"/>
  </w:num>
  <w:num w:numId="10" w16cid:durableId="346752975">
    <w:abstractNumId w:val="20"/>
  </w:num>
  <w:num w:numId="11" w16cid:durableId="1555920948">
    <w:abstractNumId w:val="0"/>
  </w:num>
  <w:num w:numId="12" w16cid:durableId="1131167701">
    <w:abstractNumId w:val="31"/>
  </w:num>
  <w:num w:numId="13" w16cid:durableId="678510660">
    <w:abstractNumId w:val="1"/>
  </w:num>
  <w:num w:numId="14" w16cid:durableId="1170173632">
    <w:abstractNumId w:val="2"/>
  </w:num>
  <w:num w:numId="15" w16cid:durableId="1108282626">
    <w:abstractNumId w:val="3"/>
  </w:num>
  <w:num w:numId="16" w16cid:durableId="1659261390">
    <w:abstractNumId w:val="28"/>
  </w:num>
  <w:num w:numId="17" w16cid:durableId="1054813209">
    <w:abstractNumId w:val="5"/>
  </w:num>
  <w:num w:numId="18" w16cid:durableId="260265705">
    <w:abstractNumId w:val="8"/>
  </w:num>
  <w:num w:numId="19" w16cid:durableId="662050451">
    <w:abstractNumId w:val="10"/>
  </w:num>
  <w:num w:numId="20" w16cid:durableId="1050543710">
    <w:abstractNumId w:val="23"/>
  </w:num>
  <w:num w:numId="21" w16cid:durableId="1775517873">
    <w:abstractNumId w:val="24"/>
  </w:num>
  <w:num w:numId="22" w16cid:durableId="523791996">
    <w:abstractNumId w:val="27"/>
  </w:num>
  <w:num w:numId="23" w16cid:durableId="1062216277">
    <w:abstractNumId w:val="29"/>
  </w:num>
  <w:num w:numId="24" w16cid:durableId="489912009">
    <w:abstractNumId w:val="11"/>
  </w:num>
  <w:num w:numId="25" w16cid:durableId="995912684">
    <w:abstractNumId w:val="15"/>
  </w:num>
  <w:num w:numId="26" w16cid:durableId="1648624471">
    <w:abstractNumId w:val="6"/>
  </w:num>
  <w:num w:numId="27" w16cid:durableId="1462262692">
    <w:abstractNumId w:val="7"/>
  </w:num>
  <w:num w:numId="28" w16cid:durableId="131212087">
    <w:abstractNumId w:val="12"/>
  </w:num>
  <w:num w:numId="29" w16cid:durableId="129325555">
    <w:abstractNumId w:val="17"/>
  </w:num>
  <w:num w:numId="30" w16cid:durableId="2044474161">
    <w:abstractNumId w:val="18"/>
  </w:num>
  <w:num w:numId="31" w16cid:durableId="604076447">
    <w:abstractNumId w:val="25"/>
  </w:num>
  <w:num w:numId="32" w16cid:durableId="1825928499">
    <w:abstractNumId w:val="3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DateAndTime/>
  <w:proofState w:grammar="clean"/>
  <w:attachedTemplate r:id="rId1"/>
  <w:defaultTabStop w:val="720"/>
  <w:drawingGridHorizontalSpacing w:val="187"/>
  <w:drawingGridVerticalSpacing w:val="18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660"/>
    <w:rsid w:val="00024331"/>
    <w:rsid w:val="000245D5"/>
    <w:rsid w:val="00032BCB"/>
    <w:rsid w:val="00037BF4"/>
    <w:rsid w:val="00041C22"/>
    <w:rsid w:val="00044058"/>
    <w:rsid w:val="000576F5"/>
    <w:rsid w:val="00067373"/>
    <w:rsid w:val="00070345"/>
    <w:rsid w:val="00083CA5"/>
    <w:rsid w:val="000851E7"/>
    <w:rsid w:val="0009698B"/>
    <w:rsid w:val="000B331D"/>
    <w:rsid w:val="000B43FC"/>
    <w:rsid w:val="000C79AE"/>
    <w:rsid w:val="000D0041"/>
    <w:rsid w:val="000D2F96"/>
    <w:rsid w:val="001136D1"/>
    <w:rsid w:val="00117485"/>
    <w:rsid w:val="00145BBB"/>
    <w:rsid w:val="0017751B"/>
    <w:rsid w:val="0019435D"/>
    <w:rsid w:val="00194E6A"/>
    <w:rsid w:val="001A1174"/>
    <w:rsid w:val="001A56E5"/>
    <w:rsid w:val="001B46B4"/>
    <w:rsid w:val="001D4EB6"/>
    <w:rsid w:val="001D6205"/>
    <w:rsid w:val="001E221E"/>
    <w:rsid w:val="001F23B6"/>
    <w:rsid w:val="001F24CF"/>
    <w:rsid w:val="001F5A83"/>
    <w:rsid w:val="001F63F5"/>
    <w:rsid w:val="00210186"/>
    <w:rsid w:val="002200D2"/>
    <w:rsid w:val="00222E27"/>
    <w:rsid w:val="00234DD5"/>
    <w:rsid w:val="00247BE7"/>
    <w:rsid w:val="002574EA"/>
    <w:rsid w:val="0026230C"/>
    <w:rsid w:val="00273583"/>
    <w:rsid w:val="00274461"/>
    <w:rsid w:val="00276333"/>
    <w:rsid w:val="002765E0"/>
    <w:rsid w:val="00285253"/>
    <w:rsid w:val="00287C13"/>
    <w:rsid w:val="002914DD"/>
    <w:rsid w:val="0029379D"/>
    <w:rsid w:val="00297089"/>
    <w:rsid w:val="002A2645"/>
    <w:rsid w:val="002C0111"/>
    <w:rsid w:val="002D676E"/>
    <w:rsid w:val="002D7A3C"/>
    <w:rsid w:val="002F1DD8"/>
    <w:rsid w:val="002F6255"/>
    <w:rsid w:val="002F7592"/>
    <w:rsid w:val="00300F09"/>
    <w:rsid w:val="00302074"/>
    <w:rsid w:val="003028A6"/>
    <w:rsid w:val="00303CA0"/>
    <w:rsid w:val="00305AF4"/>
    <w:rsid w:val="00320031"/>
    <w:rsid w:val="0034435F"/>
    <w:rsid w:val="00355589"/>
    <w:rsid w:val="00373E13"/>
    <w:rsid w:val="003745D2"/>
    <w:rsid w:val="00376439"/>
    <w:rsid w:val="00391873"/>
    <w:rsid w:val="0039227A"/>
    <w:rsid w:val="00395D7D"/>
    <w:rsid w:val="003B256B"/>
    <w:rsid w:val="003B3855"/>
    <w:rsid w:val="003C2E45"/>
    <w:rsid w:val="003C5E2D"/>
    <w:rsid w:val="003C662A"/>
    <w:rsid w:val="003C70E1"/>
    <w:rsid w:val="003D6585"/>
    <w:rsid w:val="003E4910"/>
    <w:rsid w:val="003E798A"/>
    <w:rsid w:val="003F17D1"/>
    <w:rsid w:val="003F3934"/>
    <w:rsid w:val="004045B4"/>
    <w:rsid w:val="00420B94"/>
    <w:rsid w:val="004276A2"/>
    <w:rsid w:val="004330ED"/>
    <w:rsid w:val="0048006A"/>
    <w:rsid w:val="004830DD"/>
    <w:rsid w:val="004B28B3"/>
    <w:rsid w:val="004C7200"/>
    <w:rsid w:val="004D2057"/>
    <w:rsid w:val="004D33A3"/>
    <w:rsid w:val="004D55CB"/>
    <w:rsid w:val="004D6C71"/>
    <w:rsid w:val="004D7D04"/>
    <w:rsid w:val="004E1C65"/>
    <w:rsid w:val="004E2BDD"/>
    <w:rsid w:val="004E7522"/>
    <w:rsid w:val="00503D0C"/>
    <w:rsid w:val="00504089"/>
    <w:rsid w:val="00523832"/>
    <w:rsid w:val="0052569F"/>
    <w:rsid w:val="005420B6"/>
    <w:rsid w:val="00542D8B"/>
    <w:rsid w:val="00547530"/>
    <w:rsid w:val="00551A99"/>
    <w:rsid w:val="00560288"/>
    <w:rsid w:val="00566E2E"/>
    <w:rsid w:val="005739A9"/>
    <w:rsid w:val="00575689"/>
    <w:rsid w:val="0058398F"/>
    <w:rsid w:val="005936B4"/>
    <w:rsid w:val="005936E0"/>
    <w:rsid w:val="005A0103"/>
    <w:rsid w:val="005A06E6"/>
    <w:rsid w:val="005A2DE8"/>
    <w:rsid w:val="005D20B9"/>
    <w:rsid w:val="00602095"/>
    <w:rsid w:val="006120CB"/>
    <w:rsid w:val="00625162"/>
    <w:rsid w:val="0064206D"/>
    <w:rsid w:val="006467F9"/>
    <w:rsid w:val="00646B44"/>
    <w:rsid w:val="0066333C"/>
    <w:rsid w:val="00693E0F"/>
    <w:rsid w:val="00697136"/>
    <w:rsid w:val="00697B5B"/>
    <w:rsid w:val="006A61A5"/>
    <w:rsid w:val="006B0259"/>
    <w:rsid w:val="006B2751"/>
    <w:rsid w:val="006C6247"/>
    <w:rsid w:val="006C77BA"/>
    <w:rsid w:val="006D5730"/>
    <w:rsid w:val="006D5D28"/>
    <w:rsid w:val="006E09A5"/>
    <w:rsid w:val="006E3A26"/>
    <w:rsid w:val="006E456B"/>
    <w:rsid w:val="006E54D9"/>
    <w:rsid w:val="006E6F67"/>
    <w:rsid w:val="00700B22"/>
    <w:rsid w:val="00717EA5"/>
    <w:rsid w:val="0072619D"/>
    <w:rsid w:val="00735BA6"/>
    <w:rsid w:val="007426F6"/>
    <w:rsid w:val="0075767D"/>
    <w:rsid w:val="0076150F"/>
    <w:rsid w:val="007616B5"/>
    <w:rsid w:val="007640B5"/>
    <w:rsid w:val="00780EB3"/>
    <w:rsid w:val="00782103"/>
    <w:rsid w:val="00785E5C"/>
    <w:rsid w:val="00791103"/>
    <w:rsid w:val="007B2BDB"/>
    <w:rsid w:val="007C7862"/>
    <w:rsid w:val="007D5644"/>
    <w:rsid w:val="007D6390"/>
    <w:rsid w:val="007E0937"/>
    <w:rsid w:val="008232A7"/>
    <w:rsid w:val="00833745"/>
    <w:rsid w:val="00840B2F"/>
    <w:rsid w:val="0084596B"/>
    <w:rsid w:val="008514C7"/>
    <w:rsid w:val="0085449C"/>
    <w:rsid w:val="008944F4"/>
    <w:rsid w:val="008C1DBB"/>
    <w:rsid w:val="008F7504"/>
    <w:rsid w:val="00903FEB"/>
    <w:rsid w:val="009166DE"/>
    <w:rsid w:val="0094227D"/>
    <w:rsid w:val="009911C8"/>
    <w:rsid w:val="00994080"/>
    <w:rsid w:val="009A3EFB"/>
    <w:rsid w:val="009A7FDF"/>
    <w:rsid w:val="009B0289"/>
    <w:rsid w:val="009B064C"/>
    <w:rsid w:val="009D1BB2"/>
    <w:rsid w:val="009D302A"/>
    <w:rsid w:val="009E17A5"/>
    <w:rsid w:val="009E5DC4"/>
    <w:rsid w:val="009F2619"/>
    <w:rsid w:val="009F36A4"/>
    <w:rsid w:val="00A308D6"/>
    <w:rsid w:val="00A42AF7"/>
    <w:rsid w:val="00A620CD"/>
    <w:rsid w:val="00A6353D"/>
    <w:rsid w:val="00A6381F"/>
    <w:rsid w:val="00A663B9"/>
    <w:rsid w:val="00A8072B"/>
    <w:rsid w:val="00A81FF7"/>
    <w:rsid w:val="00A90C84"/>
    <w:rsid w:val="00AB6398"/>
    <w:rsid w:val="00AC4464"/>
    <w:rsid w:val="00AD0AB2"/>
    <w:rsid w:val="00AD0B42"/>
    <w:rsid w:val="00AD26C7"/>
    <w:rsid w:val="00AD5D61"/>
    <w:rsid w:val="00AF2274"/>
    <w:rsid w:val="00B50660"/>
    <w:rsid w:val="00B55840"/>
    <w:rsid w:val="00B62725"/>
    <w:rsid w:val="00B64426"/>
    <w:rsid w:val="00B70CDC"/>
    <w:rsid w:val="00B93A4F"/>
    <w:rsid w:val="00BE0649"/>
    <w:rsid w:val="00BE1905"/>
    <w:rsid w:val="00BE3185"/>
    <w:rsid w:val="00BE6A2E"/>
    <w:rsid w:val="00C01215"/>
    <w:rsid w:val="00C133AB"/>
    <w:rsid w:val="00C179DF"/>
    <w:rsid w:val="00C22A10"/>
    <w:rsid w:val="00C3139C"/>
    <w:rsid w:val="00C31C25"/>
    <w:rsid w:val="00C359ED"/>
    <w:rsid w:val="00C415B6"/>
    <w:rsid w:val="00C53321"/>
    <w:rsid w:val="00C64AC3"/>
    <w:rsid w:val="00C6706A"/>
    <w:rsid w:val="00C731B5"/>
    <w:rsid w:val="00C74E5A"/>
    <w:rsid w:val="00C75C56"/>
    <w:rsid w:val="00C80646"/>
    <w:rsid w:val="00C837DA"/>
    <w:rsid w:val="00C930F4"/>
    <w:rsid w:val="00CA58C8"/>
    <w:rsid w:val="00CB1AC2"/>
    <w:rsid w:val="00CE5F36"/>
    <w:rsid w:val="00CE6F95"/>
    <w:rsid w:val="00D12B38"/>
    <w:rsid w:val="00D306F2"/>
    <w:rsid w:val="00D34B43"/>
    <w:rsid w:val="00D4056F"/>
    <w:rsid w:val="00D711EA"/>
    <w:rsid w:val="00D819D8"/>
    <w:rsid w:val="00DB21AF"/>
    <w:rsid w:val="00DB7282"/>
    <w:rsid w:val="00DD413E"/>
    <w:rsid w:val="00DD78E1"/>
    <w:rsid w:val="00DE3884"/>
    <w:rsid w:val="00DF1326"/>
    <w:rsid w:val="00DF56DB"/>
    <w:rsid w:val="00E07B30"/>
    <w:rsid w:val="00E21AF7"/>
    <w:rsid w:val="00E306FD"/>
    <w:rsid w:val="00E34424"/>
    <w:rsid w:val="00E57950"/>
    <w:rsid w:val="00E701DB"/>
    <w:rsid w:val="00E741DA"/>
    <w:rsid w:val="00E82A85"/>
    <w:rsid w:val="00E82D62"/>
    <w:rsid w:val="00E85CE7"/>
    <w:rsid w:val="00E85F08"/>
    <w:rsid w:val="00E92EFE"/>
    <w:rsid w:val="00EA49C5"/>
    <w:rsid w:val="00EB405A"/>
    <w:rsid w:val="00EC56EE"/>
    <w:rsid w:val="00ED04EE"/>
    <w:rsid w:val="00ED4D32"/>
    <w:rsid w:val="00ED6C7F"/>
    <w:rsid w:val="00EF1B7A"/>
    <w:rsid w:val="00F050E5"/>
    <w:rsid w:val="00F1151A"/>
    <w:rsid w:val="00F11862"/>
    <w:rsid w:val="00F1317C"/>
    <w:rsid w:val="00F37063"/>
    <w:rsid w:val="00F50405"/>
    <w:rsid w:val="00F52311"/>
    <w:rsid w:val="00F66CDC"/>
    <w:rsid w:val="00F76FCA"/>
    <w:rsid w:val="00F87612"/>
    <w:rsid w:val="00F95266"/>
    <w:rsid w:val="00FA10C0"/>
    <w:rsid w:val="00FA35BD"/>
    <w:rsid w:val="00FA65F7"/>
    <w:rsid w:val="00FB2D23"/>
    <w:rsid w:val="00FB32EC"/>
    <w:rsid w:val="00FC3DA0"/>
    <w:rsid w:val="00FD2054"/>
    <w:rsid w:val="00FD7817"/>
    <w:rsid w:val="00FD7B1C"/>
    <w:rsid w:val="00FE1EEB"/>
    <w:rsid w:val="00FF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0D26793"/>
  <w15:docId w15:val="{E153B630-BBAD-4357-A567-B3FDD05D9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55CB"/>
    <w:pPr>
      <w:spacing w:line="28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61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6333C"/>
    <w:pPr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E7522"/>
    <w:pPr>
      <w:keepNext/>
      <w:keepLines/>
      <w:spacing w:before="60" w:after="0" w:line="240" w:lineRule="auto"/>
      <w:ind w:left="180" w:firstLine="360"/>
      <w:outlineLvl w:val="2"/>
    </w:pPr>
    <w:rPr>
      <w:rFonts w:eastAsiaTheme="majorEastAsia" w:cstheme="majorBidi"/>
      <w:b/>
      <w:bCs/>
      <w:color w:val="283658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61A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1A5"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1A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1A5"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1A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1A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1A5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6333C"/>
    <w:rPr>
      <w:rFonts w:asciiTheme="majorHAnsi" w:eastAsiaTheme="majorEastAsia" w:hAnsiTheme="majorHAnsi" w:cstheme="majorBidi"/>
      <w:b/>
      <w:bCs/>
      <w:color w:val="7A7A7A" w:themeColor="accent1"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E7522"/>
    <w:rPr>
      <w:rFonts w:eastAsiaTheme="majorEastAsia" w:cstheme="majorBidi"/>
      <w:b/>
      <w:bCs/>
      <w:color w:val="283658" w:themeColor="accent3" w:themeShade="80"/>
    </w:rPr>
  </w:style>
  <w:style w:type="character" w:customStyle="1" w:styleId="Heading4Char">
    <w:name w:val="Heading 4 Char"/>
    <w:basedOn w:val="DefaultParagraphFont"/>
    <w:link w:val="Heading4"/>
    <w:uiPriority w:val="9"/>
    <w:rsid w:val="006A61A5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1A5"/>
    <w:rPr>
      <w:rFonts w:eastAsiaTheme="majorEastAsia" w:cstheme="majorBidi"/>
      <w:b/>
      <w:color w:val="5B5B5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1A5"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1A5"/>
    <w:rPr>
      <w:rFonts w:eastAsiaTheme="majorEastAsia" w:cstheme="majorBidi"/>
      <w:b/>
      <w:iCs/>
      <w:color w:val="D1282E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1A5"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1A5"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A61A5"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A61A5"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A61A5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1A5"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A61A5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Strong">
    <w:name w:val="Strong"/>
    <w:basedOn w:val="DefaultParagraphFont"/>
    <w:uiPriority w:val="22"/>
    <w:qFormat/>
    <w:rsid w:val="006A61A5"/>
    <w:rPr>
      <w:b/>
      <w:bCs/>
    </w:rPr>
  </w:style>
  <w:style w:type="character" w:styleId="Emphasis">
    <w:name w:val="Emphasis"/>
    <w:basedOn w:val="DefaultParagraphFont"/>
    <w:uiPriority w:val="20"/>
    <w:qFormat/>
    <w:rsid w:val="006A61A5"/>
    <w:rPr>
      <w:i/>
      <w:iCs/>
    </w:rPr>
  </w:style>
  <w:style w:type="paragraph" w:styleId="NoSpacing">
    <w:name w:val="No Spacing"/>
    <w:link w:val="NoSpacingChar"/>
    <w:uiPriority w:val="1"/>
    <w:qFormat/>
    <w:rsid w:val="006A61A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61A5"/>
  </w:style>
  <w:style w:type="paragraph" w:styleId="ListParagraph">
    <w:name w:val="List Paragraph"/>
    <w:basedOn w:val="Normal"/>
    <w:uiPriority w:val="34"/>
    <w:qFormat/>
    <w:rsid w:val="006A61A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A61A5"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29"/>
    <w:rsid w:val="006A61A5"/>
    <w:rPr>
      <w:i/>
      <w:iCs/>
      <w:color w:val="7A7A7A" w:themeColor="accent1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1A5"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1A5"/>
    <w:rPr>
      <w:b/>
      <w:bCs/>
      <w:i/>
      <w:iCs/>
      <w:color w:val="7F7F7F" w:themeColor="text1" w:themeTint="80"/>
      <w:sz w:val="26"/>
    </w:rPr>
  </w:style>
  <w:style w:type="character" w:styleId="SubtleEmphasis">
    <w:name w:val="Subtle Emphasis"/>
    <w:basedOn w:val="DefaultParagraphFont"/>
    <w:uiPriority w:val="19"/>
    <w:qFormat/>
    <w:rsid w:val="006A61A5"/>
    <w:rPr>
      <w:i/>
      <w:iCs/>
      <w:color w:val="7A7A7A" w:themeColor="accent1"/>
    </w:rPr>
  </w:style>
  <w:style w:type="character" w:styleId="IntenseEmphasis">
    <w:name w:val="Intense Emphasis"/>
    <w:basedOn w:val="DefaultParagraphFont"/>
    <w:uiPriority w:val="21"/>
    <w:qFormat/>
    <w:rsid w:val="006A61A5"/>
    <w:rPr>
      <w:b/>
      <w:bCs/>
      <w:i/>
      <w:iCs/>
      <w:color w:val="D1282E" w:themeColor="text2"/>
    </w:rPr>
  </w:style>
  <w:style w:type="character" w:styleId="SubtleReference">
    <w:name w:val="Subtle Reference"/>
    <w:basedOn w:val="DefaultParagraphFont"/>
    <w:uiPriority w:val="31"/>
    <w:qFormat/>
    <w:rsid w:val="006A61A5"/>
    <w:rPr>
      <w:rFonts w:asciiTheme="minorHAnsi" w:hAnsiTheme="minorHAnsi"/>
      <w:smallCaps/>
      <w:color w:val="F5C201" w:themeColor="accent2"/>
      <w:sz w:val="22"/>
      <w:u w:val="none"/>
    </w:rPr>
  </w:style>
  <w:style w:type="character" w:styleId="IntenseReference">
    <w:name w:val="Intense Reference"/>
    <w:basedOn w:val="DefaultParagraphFont"/>
    <w:uiPriority w:val="32"/>
    <w:qFormat/>
    <w:rsid w:val="006A61A5"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sid w:val="006A61A5"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6A61A5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A61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1A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rsid w:val="006A61A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6A61A5"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6A61A5"/>
    <w:rPr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6A6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1A5"/>
  </w:style>
  <w:style w:type="table" w:styleId="TableGrid">
    <w:name w:val="Table Grid"/>
    <w:basedOn w:val="TableNormal"/>
    <w:uiPriority w:val="59"/>
    <w:rsid w:val="00B93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E49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E4910"/>
    <w:pPr>
      <w:spacing w:line="240" w:lineRule="auto"/>
    </w:pPr>
    <w:rPr>
      <w:rFonts w:eastAsiaTheme="minorHAns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E4910"/>
    <w:rPr>
      <w:rFonts w:eastAsiaTheme="minorHAnsi"/>
      <w:sz w:val="20"/>
      <w:szCs w:val="20"/>
    </w:rPr>
  </w:style>
  <w:style w:type="character" w:customStyle="1" w:styleId="style101">
    <w:name w:val="style101"/>
    <w:basedOn w:val="DefaultParagraphFont"/>
    <w:rsid w:val="009E17A5"/>
    <w:rPr>
      <w:rFonts w:ascii="Trebuchet MS" w:hAnsi="Trebuchet MS" w:hint="default"/>
      <w:sz w:val="20"/>
      <w:szCs w:val="20"/>
    </w:rPr>
  </w:style>
  <w:style w:type="character" w:customStyle="1" w:styleId="style1571">
    <w:name w:val="style1571"/>
    <w:basedOn w:val="DefaultParagraphFont"/>
    <w:rsid w:val="009E17A5"/>
    <w:rPr>
      <w:rFonts w:ascii="Trebuchet MS" w:hAnsi="Trebuchet MS" w:hint="default"/>
      <w:i/>
      <w:iCs/>
      <w:sz w:val="20"/>
      <w:szCs w:val="20"/>
    </w:rPr>
  </w:style>
  <w:style w:type="character" w:customStyle="1" w:styleId="style1541">
    <w:name w:val="style1541"/>
    <w:basedOn w:val="DefaultParagraphFont"/>
    <w:rsid w:val="009E17A5"/>
    <w:rPr>
      <w:rFonts w:ascii="Trebuchet MS" w:hAnsi="Trebuchet MS" w:hint="default"/>
    </w:rPr>
  </w:style>
  <w:style w:type="character" w:customStyle="1" w:styleId="style91">
    <w:name w:val="style91"/>
    <w:basedOn w:val="DefaultParagraphFont"/>
    <w:rsid w:val="009E17A5"/>
    <w:rPr>
      <w:sz w:val="20"/>
      <w:szCs w:val="20"/>
    </w:rPr>
  </w:style>
  <w:style w:type="character" w:customStyle="1" w:styleId="style1751">
    <w:name w:val="style1751"/>
    <w:basedOn w:val="DefaultParagraphFont"/>
    <w:rsid w:val="009E17A5"/>
    <w:rPr>
      <w:color w:val="000053"/>
    </w:rPr>
  </w:style>
  <w:style w:type="character" w:customStyle="1" w:styleId="style1731">
    <w:name w:val="style1731"/>
    <w:basedOn w:val="DefaultParagraphFont"/>
    <w:rsid w:val="009E17A5"/>
    <w:rPr>
      <w:i/>
      <w:iCs/>
      <w:sz w:val="20"/>
      <w:szCs w:val="20"/>
    </w:rPr>
  </w:style>
  <w:style w:type="paragraph" w:customStyle="1" w:styleId="Body">
    <w:name w:val="Body"/>
    <w:basedOn w:val="Normal"/>
    <w:rsid w:val="00FB2D23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C1DBB"/>
    <w:pPr>
      <w:spacing w:after="100" w:line="276" w:lineRule="auto"/>
      <w:ind w:left="220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D302A"/>
    <w:pPr>
      <w:tabs>
        <w:tab w:val="right" w:leader="dot" w:pos="9523"/>
      </w:tabs>
      <w:spacing w:after="100" w:line="276" w:lineRule="auto"/>
    </w:pPr>
    <w:rPr>
      <w:rFonts w:asciiTheme="majorHAnsi" w:hAnsiTheme="majorHAnsi"/>
      <w:noProof/>
      <w:color w:val="7A7A7A" w:themeColor="accent1"/>
      <w:sz w:val="20"/>
      <w:szCs w:val="20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C1DBB"/>
    <w:pPr>
      <w:spacing w:after="100" w:line="276" w:lineRule="auto"/>
      <w:ind w:left="440"/>
    </w:pPr>
    <w:rPr>
      <w:lang w:eastAsia="ja-JP"/>
    </w:rPr>
  </w:style>
  <w:style w:type="character" w:styleId="Hyperlink">
    <w:name w:val="Hyperlink"/>
    <w:basedOn w:val="DefaultParagraphFont"/>
    <w:uiPriority w:val="99"/>
    <w:unhideWhenUsed/>
    <w:rsid w:val="000D2F96"/>
    <w:rPr>
      <w:color w:val="CC9900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245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E221E"/>
    <w:pPr>
      <w:spacing w:after="100"/>
      <w:ind w:left="660"/>
    </w:pPr>
  </w:style>
  <w:style w:type="paragraph" w:styleId="FootnoteText">
    <w:name w:val="footnote text"/>
    <w:basedOn w:val="Normal"/>
    <w:link w:val="FootnoteTextChar"/>
    <w:uiPriority w:val="99"/>
    <w:unhideWhenUsed/>
    <w:rsid w:val="007B2BDB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B2BDB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7B2BDB"/>
    <w:rPr>
      <w:vertAlign w:val="superscript"/>
    </w:rPr>
  </w:style>
  <w:style w:type="paragraph" w:customStyle="1" w:styleId="iCHeading2">
    <w:name w:val="iC_Heading2"/>
    <w:autoRedefine/>
    <w:qFormat/>
    <w:rsid w:val="00EA49C5"/>
    <w:pPr>
      <w:keepNext/>
      <w:spacing w:before="120" w:after="120" w:line="240" w:lineRule="auto"/>
      <w:outlineLvl w:val="0"/>
    </w:pPr>
    <w:rPr>
      <w:rFonts w:ascii="Arial" w:eastAsia="ヒラギノ角ゴ Pro W3" w:hAnsi="Arial" w:cs="Times New Roman"/>
      <w:b/>
      <w:color w:val="000000"/>
      <w:sz w:val="20"/>
      <w:szCs w:val="20"/>
    </w:rPr>
  </w:style>
  <w:style w:type="paragraph" w:customStyle="1" w:styleId="iCBody">
    <w:name w:val="iC_Body"/>
    <w:qFormat/>
    <w:rsid w:val="00EA49C5"/>
    <w:pPr>
      <w:widowControl w:val="0"/>
      <w:spacing w:before="120" w:after="120" w:line="240" w:lineRule="auto"/>
    </w:pPr>
    <w:rPr>
      <w:rFonts w:ascii="Arial" w:eastAsia="ヒラギノ角ゴ Pro W3" w:hAnsi="Arial" w:cs="Times New Roman"/>
      <w:color w:val="000000"/>
      <w:sz w:val="20"/>
      <w:szCs w:val="20"/>
    </w:rPr>
  </w:style>
  <w:style w:type="paragraph" w:customStyle="1" w:styleId="iCBullet1">
    <w:name w:val="iC_Bullet1"/>
    <w:rsid w:val="00EA49C5"/>
    <w:pPr>
      <w:widowControl w:val="0"/>
      <w:spacing w:before="120" w:after="120" w:line="240" w:lineRule="auto"/>
    </w:pPr>
    <w:rPr>
      <w:rFonts w:ascii="Arial" w:eastAsia="ヒラギノ角ゴ Pro W3" w:hAnsi="Arial" w:cs="Times New Roman"/>
      <w:color w:val="000000"/>
      <w:sz w:val="20"/>
      <w:szCs w:val="20"/>
    </w:rPr>
  </w:style>
  <w:style w:type="paragraph" w:customStyle="1" w:styleId="iCBullet2">
    <w:name w:val="iC_Bullet2"/>
    <w:rsid w:val="00EA49C5"/>
    <w:pPr>
      <w:spacing w:before="40" w:after="80" w:line="240" w:lineRule="auto"/>
    </w:pPr>
    <w:rPr>
      <w:rFonts w:ascii="Arial" w:eastAsia="ヒラギノ角ゴ Pro W3" w:hAnsi="Arial" w:cs="Times New Roman"/>
      <w:color w:val="000000"/>
      <w:sz w:val="20"/>
      <w:szCs w:val="20"/>
    </w:rPr>
  </w:style>
  <w:style w:type="paragraph" w:customStyle="1" w:styleId="Heading11">
    <w:name w:val="Heading 11"/>
    <w:next w:val="Normal"/>
    <w:rsid w:val="0048006A"/>
    <w:pPr>
      <w:keepNext/>
      <w:keepLines/>
      <w:spacing w:before="480" w:after="0"/>
      <w:outlineLvl w:val="0"/>
    </w:pPr>
    <w:rPr>
      <w:rFonts w:ascii="Lucida Grande" w:eastAsia="ヒラギノ角ゴ Pro W3" w:hAnsi="Lucida Grande" w:cs="Times New Roman"/>
      <w:b/>
      <w:color w:val="27497F"/>
      <w:sz w:val="28"/>
      <w:szCs w:val="20"/>
    </w:rPr>
  </w:style>
  <w:style w:type="paragraph" w:customStyle="1" w:styleId="Bullet1">
    <w:name w:val="Bullet1"/>
    <w:rsid w:val="0048006A"/>
    <w:pPr>
      <w:spacing w:before="100" w:after="100" w:line="240" w:lineRule="auto"/>
    </w:pPr>
    <w:rPr>
      <w:rFonts w:ascii="Lucida Grande" w:eastAsia="ヒラギノ角ゴ Pro W3" w:hAnsi="Lucida Grande" w:cs="Times New Roman"/>
      <w:color w:val="000000"/>
      <w:szCs w:val="20"/>
    </w:rPr>
  </w:style>
  <w:style w:type="paragraph" w:customStyle="1" w:styleId="Bullet2">
    <w:name w:val="Bullet2"/>
    <w:rsid w:val="0048006A"/>
    <w:pPr>
      <w:tabs>
        <w:tab w:val="left" w:pos="1080"/>
      </w:tabs>
      <w:spacing w:before="100" w:after="100" w:line="240" w:lineRule="auto"/>
    </w:pPr>
    <w:rPr>
      <w:rFonts w:ascii="Lucida Grande" w:eastAsia="ヒラギノ角ゴ Pro W3" w:hAnsi="Lucida Grande" w:cs="Times New Roman"/>
      <w:color w:val="000000"/>
      <w:szCs w:val="20"/>
    </w:rPr>
  </w:style>
  <w:style w:type="paragraph" w:customStyle="1" w:styleId="Heading31">
    <w:name w:val="Heading 31"/>
    <w:next w:val="Normal"/>
    <w:rsid w:val="0048006A"/>
    <w:pPr>
      <w:keepNext/>
      <w:keepLines/>
      <w:spacing w:before="200" w:after="0"/>
      <w:outlineLvl w:val="2"/>
    </w:pPr>
    <w:rPr>
      <w:rFonts w:ascii="Lucida Grande" w:eastAsia="ヒラギノ角ゴ Pro W3" w:hAnsi="Lucida Grande" w:cs="Times New Roman"/>
      <w:b/>
      <w:color w:val="3C69B1"/>
      <w:szCs w:val="20"/>
    </w:rPr>
  </w:style>
  <w:style w:type="paragraph" w:customStyle="1" w:styleId="Heading21">
    <w:name w:val="Heading 21"/>
    <w:next w:val="Normal"/>
    <w:autoRedefine/>
    <w:rsid w:val="0048006A"/>
    <w:pPr>
      <w:keepNext/>
      <w:keepLines/>
      <w:spacing w:before="200" w:after="0"/>
      <w:outlineLvl w:val="1"/>
    </w:pPr>
    <w:rPr>
      <w:rFonts w:ascii="Lucida Grande" w:eastAsia="ヒラギノ角ゴ Pro W3" w:hAnsi="Lucida Grande" w:cs="Times New Roman"/>
      <w:b/>
      <w:color w:val="3C69B1"/>
      <w:sz w:val="26"/>
      <w:szCs w:val="20"/>
    </w:rPr>
  </w:style>
  <w:style w:type="paragraph" w:customStyle="1" w:styleId="iCH3">
    <w:name w:val="iC_H3"/>
    <w:basedOn w:val="Heading3"/>
    <w:qFormat/>
    <w:rsid w:val="00C75C56"/>
    <w:pPr>
      <w:spacing w:before="120" w:after="120"/>
      <w:ind w:left="0" w:firstLine="0"/>
    </w:pPr>
    <w:rPr>
      <w:rFonts w:ascii="Arial Black" w:hAnsi="Arial Black"/>
      <w:color w:val="808080" w:themeColor="background1" w:themeShade="80"/>
      <w:sz w:val="20"/>
      <w:szCs w:val="20"/>
    </w:rPr>
  </w:style>
  <w:style w:type="paragraph" w:customStyle="1" w:styleId="BodyA">
    <w:name w:val="Body A"/>
    <w:rsid w:val="00C75C56"/>
    <w:pPr>
      <w:spacing w:before="120" w:after="0" w:line="240" w:lineRule="auto"/>
      <w:jc w:val="both"/>
    </w:pPr>
    <w:rPr>
      <w:rFonts w:ascii="Times New Roman" w:eastAsia="ヒラギノ角ゴ Pro W3" w:hAnsi="Times New Roman" w:cs="Times New Roman"/>
      <w:color w:val="000000"/>
      <w:sz w:val="24"/>
      <w:szCs w:val="20"/>
    </w:rPr>
  </w:style>
  <w:style w:type="paragraph" w:customStyle="1" w:styleId="BodyB">
    <w:name w:val="Body B"/>
    <w:rsid w:val="00C75C56"/>
    <w:pPr>
      <w:spacing w:before="120" w:after="0" w:line="240" w:lineRule="auto"/>
      <w:jc w:val="both"/>
    </w:pPr>
    <w:rPr>
      <w:rFonts w:ascii="Times New Roman" w:eastAsia="ヒラギノ角ゴ Pro W3" w:hAnsi="Times New Roman" w:cs="Times New Roman"/>
      <w:color w:val="000000"/>
      <w:sz w:val="2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206D"/>
    <w:rPr>
      <w:rFonts w:eastAsiaTheme="minorEastAsia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206D"/>
    <w:rPr>
      <w:rFonts w:eastAsia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75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3\EssentialRe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0A244F-42BF-405F-AEED-D21AAD8EF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EssentialReport</Template>
  <TotalTime>609</TotalTime>
  <Pages>7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iCarnegie</Company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Dias Shayakhmetov</dc:creator>
  <cp:lastModifiedBy>Alua Zharkynbaeva</cp:lastModifiedBy>
  <cp:revision>4</cp:revision>
  <cp:lastPrinted>2011-12-08T18:14:00Z</cp:lastPrinted>
  <dcterms:created xsi:type="dcterms:W3CDTF">2025-01-23T13:02:00Z</dcterms:created>
  <dcterms:modified xsi:type="dcterms:W3CDTF">2025-01-31T18:09:00Z</dcterms:modified>
</cp:coreProperties>
</file>